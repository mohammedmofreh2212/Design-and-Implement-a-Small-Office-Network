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38157" w14:textId="77777777" w:rsidR="00EF5D4E" w:rsidRDefault="00000000">
      <w:r>
        <w:rPr>
          <w:noProof/>
        </w:rPr>
        <w:drawing>
          <wp:anchor distT="0" distB="0" distL="114300" distR="114300" simplePos="0" relativeHeight="251659264" behindDoc="1" locked="0" layoutInCell="1" allowOverlap="1" wp14:anchorId="3F42406B" wp14:editId="6BAE2ACD">
            <wp:simplePos x="0" y="0"/>
            <wp:positionH relativeFrom="column">
              <wp:posOffset>-746760</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reet view with city buildings, market and street sings"/>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580"/>
      </w:tblGrid>
      <w:tr w:rsidR="00EF5D4E" w14:paraId="036AF34B" w14:textId="77777777">
        <w:trPr>
          <w:trHeight w:val="1894"/>
        </w:trPr>
        <w:tc>
          <w:tcPr>
            <w:tcW w:w="5580" w:type="dxa"/>
            <w:tcBorders>
              <w:top w:val="nil"/>
              <w:left w:val="nil"/>
              <w:bottom w:val="nil"/>
              <w:right w:val="nil"/>
            </w:tcBorders>
          </w:tcPr>
          <w:p w14:paraId="42B5C132" w14:textId="77777777" w:rsidR="00EF5D4E" w:rsidRDefault="00000000">
            <w:r>
              <w:rPr>
                <w:noProof/>
              </w:rPr>
              <w:lastRenderedPageBreak/>
              <mc:AlternateContent>
                <mc:Choice Requires="wps">
                  <w:drawing>
                    <wp:inline distT="0" distB="0" distL="0" distR="0" wp14:anchorId="13ACE3D3" wp14:editId="6AACD81D">
                      <wp:extent cx="3528695" cy="1210310"/>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15A75C3F" w14:textId="77777777" w:rsidR="00EF5D4E" w:rsidRDefault="00000000">
                                  <w:pPr>
                                    <w:pStyle w:val="Title"/>
                                  </w:pPr>
                                  <w:r>
                                    <w:t>FINAL PROJET</w:t>
                                  </w:r>
                                </w:p>
                                <w:p w14:paraId="508A98C1" w14:textId="77777777" w:rsidR="00EF5D4E" w:rsidRDefault="00000000">
                                  <w:pPr>
                                    <w:pStyle w:val="Title"/>
                                    <w:spacing w:after="0"/>
                                  </w:pPr>
                                  <w:r>
                                    <w:t>2024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xmlns:wpsCustomData="http://www.wps.cn/officeDocument/2013/wpsCustomData">
                  <w:pict>
                    <v:shape id="_x0000_s1026" o:spid="_x0000_s1026" o:spt="202" type="#_x0000_t202" style="height:95.3pt;width:277.85pt;" filled="f" stroked="f" coordsize="21600,21600" o:gfxdata="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2v0xb9cAAAAFAQAADwAAAAAAAAABACAAAAAiAAAAZHJzL2Rvd25yZXYueG1sUEsBAhQA&#10;FAAAAAgAh07iQICzz/4sAgAAZgQAAA4AAAAAAAAAAQAgAAAAJgEAAGRycy9lMm9Eb2MueG1sUEsF&#10;BgAAAAAGAAYAWQEAAMQFAAAAAA==&#10;">
                      <v:fill on="f" focussize="0,0"/>
                      <v:stroke on="f" weight="0.5pt"/>
                      <v:imagedata o:title=""/>
                      <o:lock v:ext="edit" aspectratio="f"/>
                      <v:textbox>
                        <w:txbxContent>
                          <w:p>
                            <w:pPr>
                              <w:pStyle w:val="12"/>
                            </w:pPr>
                            <w:r>
                              <w:t>FINAL PROJET</w:t>
                            </w:r>
                          </w:p>
                          <w:p>
                            <w:pPr>
                              <w:pStyle w:val="12"/>
                              <w:spacing w:after="0"/>
                            </w:pPr>
                            <w:r>
                              <w:t>2024</w:t>
                            </w:r>
                          </w:p>
                        </w:txbxContent>
                      </v:textbox>
                      <w10:wrap type="none"/>
                      <w10:anchorlock/>
                    </v:shape>
                  </w:pict>
                </mc:Fallback>
              </mc:AlternateContent>
            </w:r>
          </w:p>
          <w:p w14:paraId="51C165CB" w14:textId="77777777" w:rsidR="00EF5D4E" w:rsidRDefault="00000000">
            <w:r>
              <w:rPr>
                <w:noProof/>
              </w:rPr>
              <mc:AlternateContent>
                <mc:Choice Requires="wps">
                  <w:drawing>
                    <wp:inline distT="0" distB="0" distL="0" distR="0" wp14:anchorId="03EBAECD" wp14:editId="039D8EEC">
                      <wp:extent cx="1390650"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psCustomData="http://www.wps.cn/officeDocument/2013/wpsCustomData">
                  <w:pict>
                    <v:line id="_x0000_s1026" o:spid="_x0000_s1026" o:spt="20" alt="text divider" style="height:0pt;width:109.5pt;" filled="f" stroked="t" coordsize="21600,21600" o:gfxdata="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mVlVo9EAAAACAQAADwAAAAAAAAABACAAAAAiAAAAZHJzL2Rvd25yZXYueG1sUEsB&#10;AhQAFAAAAAgAh07iQD9Mr9nDAQAAkgMAAA4AAAAAAAAAAQAgAAAAIAEAAGRycy9lMm9Eb2MueG1s&#10;UEsFBgAAAAAGAAYAWQEAAFUFAAAAAA==&#10;">
                      <v:fill on="f" focussize="0,0"/>
                      <v:stroke weight="3pt" color="#082A75 [3215]" joinstyle="round"/>
                      <v:imagedata o:title=""/>
                      <o:lock v:ext="edit" aspectratio="f"/>
                      <w10:wrap type="none"/>
                      <w10:anchorlock/>
                    </v:line>
                  </w:pict>
                </mc:Fallback>
              </mc:AlternateContent>
            </w:r>
          </w:p>
        </w:tc>
      </w:tr>
      <w:tr w:rsidR="00EF5D4E" w14:paraId="70ACB375" w14:textId="77777777">
        <w:trPr>
          <w:trHeight w:val="7636"/>
        </w:trPr>
        <w:tc>
          <w:tcPr>
            <w:tcW w:w="5580" w:type="dxa"/>
            <w:tcBorders>
              <w:top w:val="nil"/>
              <w:left w:val="nil"/>
              <w:bottom w:val="nil"/>
              <w:right w:val="nil"/>
            </w:tcBorders>
          </w:tcPr>
          <w:p w14:paraId="39042FDB" w14:textId="77777777" w:rsidR="00EF5D4E" w:rsidRDefault="00EF5D4E"/>
        </w:tc>
      </w:tr>
      <w:tr w:rsidR="00EF5D4E" w14:paraId="755C039D" w14:textId="77777777">
        <w:trPr>
          <w:trHeight w:val="2171"/>
        </w:trPr>
        <w:tc>
          <w:tcPr>
            <w:tcW w:w="5580" w:type="dxa"/>
            <w:tcBorders>
              <w:top w:val="nil"/>
              <w:left w:val="nil"/>
              <w:bottom w:val="nil"/>
              <w:right w:val="nil"/>
            </w:tcBorders>
          </w:tcPr>
          <w:sdt>
            <w:sdtPr>
              <w:id w:val="1080870105"/>
              <w:placeholder>
                <w:docPart w:val="095400DB288B4C3384273C066C1105C7"/>
              </w:placeholder>
              <w15:appearance w15:val="hidden"/>
            </w:sdtPr>
            <w:sdtContent>
              <w:p w14:paraId="2C6D739C" w14:textId="77777777" w:rsidR="00EF5D4E" w:rsidRDefault="00000000">
                <w:r>
                  <w:rPr>
                    <w:rStyle w:val="SubtitleChar"/>
                    <w:b w:val="0"/>
                  </w:rPr>
                  <w:fldChar w:fldCharType="begin"/>
                </w:r>
                <w:r>
                  <w:rPr>
                    <w:rStyle w:val="SubtitleChar"/>
                    <w:b w:val="0"/>
                  </w:rPr>
                  <w:instrText xml:space="preserve"> DATE  \@ "MMMM d"  \* MERGEFORMAT </w:instrText>
                </w:r>
                <w:r>
                  <w:rPr>
                    <w:rStyle w:val="SubtitleChar"/>
                    <w:b w:val="0"/>
                  </w:rPr>
                  <w:fldChar w:fldCharType="separate"/>
                </w:r>
                <w:r w:rsidR="00C053F8">
                  <w:rPr>
                    <w:rStyle w:val="SubtitleChar"/>
                    <w:b w:val="0"/>
                    <w:noProof/>
                  </w:rPr>
                  <w:t>October 22</w:t>
                </w:r>
                <w:r>
                  <w:rPr>
                    <w:rStyle w:val="SubtitleChar"/>
                    <w:b w:val="0"/>
                  </w:rPr>
                  <w:fldChar w:fldCharType="end"/>
                </w:r>
              </w:p>
            </w:sdtContent>
          </w:sdt>
          <w:p w14:paraId="7DF8F4EB" w14:textId="77777777" w:rsidR="00EF5D4E" w:rsidRDefault="00000000">
            <w:pPr>
              <w:rPr>
                <w:sz w:val="10"/>
                <w:szCs w:val="10"/>
              </w:rPr>
            </w:pPr>
            <w:r>
              <w:rPr>
                <w:noProof/>
                <w:sz w:val="10"/>
                <w:szCs w:val="10"/>
              </w:rPr>
              <mc:AlternateContent>
                <mc:Choice Requires="wps">
                  <w:drawing>
                    <wp:inline distT="0" distB="0" distL="0" distR="0" wp14:anchorId="4E8099CC" wp14:editId="36990B70">
                      <wp:extent cx="1493520"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psCustomData="http://www.wps.cn/officeDocument/2013/wpsCustomData">
                  <w:pict>
                    <v:line id="_x0000_s1026" o:spid="_x0000_s1026" o:spt="20" alt="text divider" style="height:0pt;width:117.6pt;" filled="f" stroked="t" coordsize="21600,21600" o:gfxdata="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k8paR0gAAAAIBAAAPAAAAAAAAAAEAIAAAACIAAABkcnMvZG93bnJldi54bWxQ&#10;SwECFAAUAAAACACHTuJAiaWugcQBAACSAwAADgAAAAAAAAABACAAAAAhAQAAZHJzL2Uyb0RvYy54&#10;bWxQSwUGAAAAAAYABgBZAQAAVwUAAAAA&#10;">
                      <v:fill on="f" focussize="0,0"/>
                      <v:stroke weight="3pt" color="#082A75 [3215]" joinstyle="round"/>
                      <v:imagedata o:title=""/>
                      <o:lock v:ext="edit" aspectratio="f"/>
                      <w10:wrap type="none"/>
                      <w10:anchorlock/>
                    </v:line>
                  </w:pict>
                </mc:Fallback>
              </mc:AlternateContent>
            </w:r>
          </w:p>
          <w:p w14:paraId="52D8E5FD" w14:textId="77777777" w:rsidR="00EF5D4E" w:rsidRDefault="00EF5D4E">
            <w:pPr>
              <w:rPr>
                <w:sz w:val="10"/>
                <w:szCs w:val="10"/>
              </w:rPr>
            </w:pPr>
          </w:p>
          <w:p w14:paraId="65FBF63F" w14:textId="77777777" w:rsidR="00EF5D4E" w:rsidRDefault="00EF5D4E">
            <w:pPr>
              <w:rPr>
                <w:sz w:val="10"/>
                <w:szCs w:val="10"/>
              </w:rPr>
            </w:pPr>
          </w:p>
          <w:p w14:paraId="0E22B8D7" w14:textId="77777777" w:rsidR="00EF5D4E" w:rsidRDefault="00000000">
            <w:r>
              <w:t xml:space="preserve">PROJECT GROUP </w:t>
            </w:r>
          </w:p>
          <w:p w14:paraId="6519BD6F" w14:textId="77777777" w:rsidR="00EF5D4E" w:rsidRDefault="00000000">
            <w:r>
              <w:t>1-eng/  mohammed  mofreh</w:t>
            </w:r>
          </w:p>
          <w:p w14:paraId="27854768" w14:textId="77777777" w:rsidR="00EF5D4E" w:rsidRDefault="00000000">
            <w:r>
              <w:t>2-eng/ mohammed Gadalla</w:t>
            </w:r>
          </w:p>
          <w:p w14:paraId="3F1132D4" w14:textId="77777777" w:rsidR="00EF5D4E" w:rsidRDefault="00000000">
            <w:r>
              <w:t>3-eng/ amera yasser</w:t>
            </w:r>
          </w:p>
          <w:p w14:paraId="11D7C4E3" w14:textId="77777777" w:rsidR="00EF5D4E" w:rsidRDefault="00000000">
            <w:r>
              <w:t>4-eng/ mahmuod taha</w:t>
            </w:r>
          </w:p>
          <w:p w14:paraId="1DA8F216" w14:textId="77777777" w:rsidR="00EF5D4E" w:rsidRDefault="00EF5D4E">
            <w:pPr>
              <w:rPr>
                <w:sz w:val="10"/>
                <w:szCs w:val="10"/>
              </w:rPr>
            </w:pPr>
          </w:p>
        </w:tc>
      </w:tr>
    </w:tbl>
    <w:p w14:paraId="6603A521" w14:textId="77777777" w:rsidR="00EF5D4E" w:rsidRDefault="00000000">
      <w:pPr>
        <w:spacing w:after="200"/>
      </w:pPr>
      <w:r>
        <w:rPr>
          <w:noProof/>
        </w:rPr>
        <w:drawing>
          <wp:anchor distT="0" distB="0" distL="114300" distR="114300" simplePos="0" relativeHeight="251662336" behindDoc="0" locked="0" layoutInCell="1" allowOverlap="1" wp14:anchorId="2858A9D8" wp14:editId="6C789B5B">
            <wp:simplePos x="0" y="0"/>
            <wp:positionH relativeFrom="column">
              <wp:posOffset>4951730</wp:posOffset>
            </wp:positionH>
            <wp:positionV relativeFrom="paragraph">
              <wp:posOffset>7353935</wp:posOffset>
            </wp:positionV>
            <wp:extent cx="1483995" cy="643890"/>
            <wp:effectExtent l="0" t="0" r="0" b="3810"/>
            <wp:wrapNone/>
            <wp:docPr id="12" name="Graphic 201" descr="logo-placeholder"/>
            <wp:cNvGraphicFramePr/>
            <a:graphic xmlns:a="http://schemas.openxmlformats.org/drawingml/2006/main">
              <a:graphicData uri="http://schemas.openxmlformats.org/drawingml/2006/picture">
                <pic:pic xmlns:pic="http://schemas.openxmlformats.org/drawingml/2006/picture">
                  <pic:nvPicPr>
                    <pic:cNvPr id="12" name="Graphic 201" descr="logo-placeholder"/>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83995" cy="643890"/>
                    </a:xfrm>
                    <a:prstGeom prst="rect">
                      <a:avLst/>
                    </a:prstGeom>
                  </pic:spPr>
                </pic:pic>
              </a:graphicData>
            </a:graphic>
          </wp:anchor>
        </w:drawing>
      </w:r>
      <w:r>
        <w:rPr>
          <w:noProof/>
        </w:rPr>
        <mc:AlternateContent>
          <mc:Choice Requires="wps">
            <w:drawing>
              <wp:anchor distT="0" distB="0" distL="114300" distR="114300" simplePos="0" relativeHeight="251660288" behindDoc="1" locked="0" layoutInCell="1" allowOverlap="1" wp14:anchorId="69ECF4BB" wp14:editId="4275A1BE">
                <wp:simplePos x="0" y="0"/>
                <wp:positionH relativeFrom="column">
                  <wp:posOffset>-746760</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2" o:spid="_x0000_s1026" o:spt="1" alt="colored rectangle" style="position:absolute;left:0pt;margin-left:-58.8pt;margin-top:525.2pt;height:265.7pt;width:611.1pt;mso-position-vertical-relative:page;z-index:-251656192;v-text-anchor:middle;mso-width-relative:page;mso-height-relative:page;" fillcolor="#34ABA2 [3206]" filled="t" stroked="f" coordsize="21600,21600" o:gfxdata="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NwI0fdAAAA&#10;DwEAAA8AAAAAAAAAAQAgAAAAIgAAAGRycy9kb3ducmV2LnhtbFBLAQIUABQAAAAIAIdO4kAppuOK&#10;UQIAALEEAAAOAAAAAAAAAAEAIAAAACwBAABkcnMvZTJvRG9jLnhtbFBLBQYAAAAABgAGAFkBAADv&#10;BQAAAAA=&#10;">
                <v:fill on="t" focussize="0,0"/>
                <v:stroke on="f" weight="2pt"/>
                <v:imagedata o:title=""/>
                <o:lock v:ext="edit" aspectratio="f"/>
              </v:rect>
            </w:pict>
          </mc:Fallback>
        </mc:AlternateContent>
      </w:r>
      <w:r>
        <w:rPr>
          <w:noProof/>
        </w:rPr>
        <mc:AlternateContent>
          <mc:Choice Requires="wps">
            <w:drawing>
              <wp:anchor distT="0" distB="0" distL="114300" distR="114300" simplePos="0" relativeHeight="251661312" behindDoc="1" locked="0" layoutInCell="1" allowOverlap="1" wp14:anchorId="35CAE0DF" wp14:editId="4321A59A">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3" o:spid="_x0000_s1026" o:spt="1" alt="white rectangle for text on cover" style="position:absolute;left:0pt;margin-left:-16.15pt;margin-top:70.9pt;height:651pt;width:310.15pt;mso-position-vertical-relative:page;z-index:-251655168;v-text-anchor:middle;mso-width-relative:page;mso-height-relative:page;" fillcolor="#FFFFFF [3212]" filled="t" stroked="f" coordsize="21600,21600" o:gfxdata="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yi9X8dYAAAAM&#10;AQAADwAAAAAAAAABACAAAAAiAAAAZHJzL2Rvd25yZXYueG1sUEsBAhQAFAAAAAgAh07iQNufg7tX&#10;AgAAwQQAAA4AAAAAAAAAAQAgAAAAJQEAAGRycy9lMm9Eb2MueG1sUEsFBgAAAAAGAAYAWQEAAO4F&#10;AAAAAA==&#10;">
                <v:fill on="t" focussize="0,0"/>
                <v:stroke on="f" weight="2pt"/>
                <v:imagedata o:title=""/>
                <o:lock v:ext="edit" aspectratio="f"/>
              </v:rect>
            </w:pict>
          </mc:Fallback>
        </mc:AlternateContent>
      </w:r>
      <w:r>
        <w:br w:type="page"/>
      </w:r>
    </w:p>
    <w:p w14:paraId="34E2D003" w14:textId="77777777" w:rsidR="00EF5D4E" w:rsidRDefault="00000000">
      <w:pPr>
        <w:pStyle w:val="Heading1"/>
      </w:pPr>
      <w:r>
        <w:lastRenderedPageBreak/>
        <w:t>Project title // Design and Implement a Small Office Network</w:t>
      </w:r>
    </w:p>
    <w:p w14:paraId="7C52C194" w14:textId="77777777" w:rsidR="00EF5D4E" w:rsidRDefault="00000000">
      <w:r>
        <w:t xml:space="preserve"> </w:t>
      </w:r>
    </w:p>
    <w:p w14:paraId="0DD93757" w14:textId="77777777" w:rsidR="00EF5D4E" w:rsidRDefault="00000000">
      <w:pPr>
        <w:pStyle w:val="ListParagraph"/>
        <w:numPr>
          <w:ilvl w:val="0"/>
          <w:numId w:val="1"/>
        </w:numPr>
      </w:pPr>
      <w:r>
        <w:t>Objective</w:t>
      </w:r>
    </w:p>
    <w:p w14:paraId="612CBFB9" w14:textId="6EFB1845" w:rsidR="00EF5D4E" w:rsidRDefault="00000000">
      <w:pPr>
        <w:pStyle w:val="ListParagraph"/>
      </w:pPr>
      <w:r>
        <w:t>The goal of the project is to connect a group of departments with each other through the use of three</w:t>
      </w:r>
      <w:r w:rsidR="00C053F8">
        <w:t xml:space="preserve"> access switch and</w:t>
      </w:r>
      <w:r>
        <w:t xml:space="preserve"> One</w:t>
      </w:r>
      <w:r w:rsidR="00C053F8">
        <w:t xml:space="preserve"> mulity layer switch</w:t>
      </w:r>
      <w:r>
        <w:t>, designing the basic shape of the project. Number two, connecting the devices to each other. Number three, making the configuration for each switch. and  us</w:t>
      </w:r>
      <w:r w:rsidR="00C053F8">
        <w:t>ing</w:t>
      </w:r>
      <w:r>
        <w:t xml:space="preserve"> some </w:t>
      </w:r>
      <w:r w:rsidR="00C053F8">
        <w:t xml:space="preserve">of </w:t>
      </w:r>
      <w:r>
        <w:t>technologies such as VLAN PPP and NAT</w:t>
      </w:r>
    </w:p>
    <w:p w14:paraId="0CC4021D" w14:textId="77777777" w:rsidR="00EF5D4E" w:rsidRDefault="00EF5D4E">
      <w:pPr>
        <w:pStyle w:val="ListParagraph"/>
      </w:pPr>
    </w:p>
    <w:p w14:paraId="5691C735" w14:textId="77777777" w:rsidR="00EF5D4E" w:rsidRDefault="00000000">
      <w:pPr>
        <w:pStyle w:val="ListParagraph"/>
      </w:pPr>
      <w:r>
        <w:t>2-Background</w:t>
      </w:r>
    </w:p>
    <w:p w14:paraId="319430B2" w14:textId="77777777" w:rsidR="00EF5D4E" w:rsidRDefault="00000000">
      <w:pPr>
        <w:pStyle w:val="ListParagraph"/>
      </w:pPr>
      <w:r>
        <w:t>This design helps the network engineer to build his network at a lower cost due to the use of the vlan technology, which reduces our use of more switches and routers within the network now, and this reduces the cost of building the network</w:t>
      </w:r>
    </w:p>
    <w:p w14:paraId="1D1CDA7B" w14:textId="77777777" w:rsidR="00EF5D4E" w:rsidRDefault="00EF5D4E">
      <w:pPr>
        <w:pStyle w:val="ListParagraph"/>
      </w:pPr>
    </w:p>
    <w:p w14:paraId="76F674E6" w14:textId="77777777" w:rsidR="00EF5D4E" w:rsidRDefault="00000000">
      <w:pPr>
        <w:pStyle w:val="ListParagraph"/>
      </w:pPr>
      <w:r>
        <w:t xml:space="preserve">3-Instructions </w:t>
      </w:r>
    </w:p>
    <w:p w14:paraId="67EFA20D" w14:textId="77777777" w:rsidR="00EF5D4E" w:rsidRDefault="00000000">
      <w:pPr>
        <w:pStyle w:val="ListParagraph"/>
      </w:pPr>
      <w:r>
        <w:t>Configure the network to meet the requirements</w:t>
      </w:r>
    </w:p>
    <w:p w14:paraId="6F28A85B" w14:textId="77777777" w:rsidR="00EF5D4E" w:rsidRDefault="00EF5D4E">
      <w:pPr>
        <w:pStyle w:val="ListParagraph"/>
      </w:pPr>
    </w:p>
    <w:p w14:paraId="05CFB0E2" w14:textId="77777777" w:rsidR="00EF5D4E" w:rsidRDefault="00EF5D4E">
      <w:pPr>
        <w:pStyle w:val="ListParagraph"/>
      </w:pPr>
    </w:p>
    <w:p w14:paraId="0BC19177" w14:textId="77777777" w:rsidR="00EF5D4E" w:rsidRDefault="00000000">
      <w:pPr>
        <w:pStyle w:val="ListParagraph"/>
      </w:pPr>
      <w:r>
        <w:t>4-Requirment</w:t>
      </w:r>
    </w:p>
    <w:p w14:paraId="1BF64106" w14:textId="77777777" w:rsidR="00EF5D4E" w:rsidRDefault="00000000">
      <w:pPr>
        <w:pStyle w:val="ListParagraph"/>
      </w:pPr>
      <w:r>
        <w:t>1- designing the basic shape of the project.</w:t>
      </w:r>
    </w:p>
    <w:p w14:paraId="51293EE6" w14:textId="77777777" w:rsidR="00EF5D4E" w:rsidRDefault="00000000">
      <w:pPr>
        <w:pStyle w:val="ListParagraph"/>
      </w:pPr>
      <w:r>
        <w:t xml:space="preserve"> 2- connecting the devices to each other.</w:t>
      </w:r>
    </w:p>
    <w:p w14:paraId="365ECE7A" w14:textId="77777777" w:rsidR="00EF5D4E" w:rsidRDefault="00000000">
      <w:pPr>
        <w:pStyle w:val="ListParagraph"/>
      </w:pPr>
      <w:r>
        <w:t xml:space="preserve"> 3- making the basic configuration for each switch. </w:t>
      </w:r>
    </w:p>
    <w:p w14:paraId="6E23FEC0" w14:textId="77777777" w:rsidR="00EF5D4E" w:rsidRDefault="00000000">
      <w:pPr>
        <w:pStyle w:val="ListParagraph"/>
      </w:pPr>
      <w:r>
        <w:t>4- Create one, two and three vlan on multilayer switch by using vtp protocol and each switch  give them specific names.</w:t>
      </w:r>
    </w:p>
    <w:p w14:paraId="75F1032F" w14:textId="77777777" w:rsidR="00EF5D4E" w:rsidRDefault="00000000">
      <w:pPr>
        <w:pStyle w:val="ListParagraph"/>
      </w:pPr>
      <w:r>
        <w:t>5-Add a number of interfaces to each plan according to the design used</w:t>
      </w:r>
    </w:p>
    <w:p w14:paraId="3A141098" w14:textId="77777777" w:rsidR="00EF5D4E" w:rsidRDefault="00000000">
      <w:pPr>
        <w:pStyle w:val="ListParagraph"/>
      </w:pPr>
      <w:r>
        <w:t>6-  Link all switches to the multilayer switch by giving it a default  getway.</w:t>
      </w:r>
    </w:p>
    <w:p w14:paraId="2ECD6E10" w14:textId="77777777" w:rsidR="00EF5D4E" w:rsidRDefault="00000000">
      <w:pPr>
        <w:pStyle w:val="ListParagraph"/>
      </w:pPr>
      <w:r>
        <w:t>7-  Log in to the multilayer switch and use the DHCP protocol to dynamically distribute IP to the devices used.</w:t>
      </w:r>
    </w:p>
    <w:p w14:paraId="1A04234C" w14:textId="77777777" w:rsidR="00EF5D4E" w:rsidRDefault="00000000">
      <w:pPr>
        <w:pStyle w:val="ListParagraph"/>
      </w:pPr>
      <w:r>
        <w:t>8-  Connect the multilayer switch router and from it to the service provid</w:t>
      </w:r>
    </w:p>
    <w:p w14:paraId="2BCAD907" w14:textId="77777777" w:rsidR="00EF5D4E" w:rsidRDefault="00000000">
      <w:pPr>
        <w:spacing w:after="200"/>
      </w:pPr>
      <w:r>
        <w:br w:type="page"/>
      </w:r>
    </w:p>
    <w:p w14:paraId="1FF4A0C9" w14:textId="77777777" w:rsidR="00EF5D4E" w:rsidRDefault="00000000">
      <w:pPr>
        <w:pStyle w:val="ListParagraph"/>
      </w:pPr>
      <w:r>
        <w:rPr>
          <w:noProof/>
        </w:rPr>
        <w:lastRenderedPageBreak/>
        <w:drawing>
          <wp:inline distT="0" distB="0" distL="0" distR="0" wp14:anchorId="7CDACF92" wp14:editId="715A10F1">
            <wp:extent cx="5879465" cy="2997200"/>
            <wp:effectExtent l="19050" t="0" r="26035" b="8509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893130" cy="300409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bl>
      <w:tblPr>
        <w:tblStyle w:val="TableGrid"/>
        <w:tblW w:w="0" w:type="auto"/>
        <w:tblLook w:val="04A0" w:firstRow="1" w:lastRow="0" w:firstColumn="1" w:lastColumn="0" w:noHBand="0" w:noVBand="1"/>
      </w:tblPr>
      <w:tblGrid>
        <w:gridCol w:w="3274"/>
        <w:gridCol w:w="3313"/>
        <w:gridCol w:w="3339"/>
      </w:tblGrid>
      <w:tr w:rsidR="00EF5D4E" w14:paraId="4ABB0FB6" w14:textId="77777777">
        <w:trPr>
          <w:trHeight w:val="602"/>
        </w:trPr>
        <w:tc>
          <w:tcPr>
            <w:tcW w:w="3560" w:type="dxa"/>
          </w:tcPr>
          <w:p w14:paraId="06C8FE30" w14:textId="77777777" w:rsidR="00EF5D4E" w:rsidRDefault="00000000">
            <w:pPr>
              <w:spacing w:line="360" w:lineRule="auto"/>
              <w:jc w:val="center"/>
              <w:rPr>
                <w:rFonts w:cs="Times New Roman"/>
                <w:bCs/>
                <w:sz w:val="32"/>
                <w:szCs w:val="32"/>
                <w:cs/>
                <w:lang w:bidi="ar-EG"/>
              </w:rPr>
            </w:pPr>
            <w:r>
              <w:rPr>
                <w:rFonts w:ascii="SimSun" w:eastAsia="SimSun" w:hAnsi="SimSun" w:cs="SimSun"/>
                <w:bCs/>
                <w:sz w:val="32"/>
                <w:szCs w:val="32"/>
              </w:rPr>
              <w:t>Device</w:t>
            </w:r>
          </w:p>
        </w:tc>
        <w:tc>
          <w:tcPr>
            <w:tcW w:w="3561" w:type="dxa"/>
          </w:tcPr>
          <w:p w14:paraId="67CC2FA2" w14:textId="77777777" w:rsidR="00EF5D4E" w:rsidRDefault="00000000">
            <w:pPr>
              <w:spacing w:line="360" w:lineRule="auto"/>
              <w:jc w:val="center"/>
              <w:rPr>
                <w:bCs/>
                <w:sz w:val="32"/>
                <w:szCs w:val="32"/>
              </w:rPr>
            </w:pPr>
            <w:r>
              <w:rPr>
                <w:rFonts w:ascii="SimSun" w:eastAsia="SimSun" w:hAnsi="SimSun" w:cs="SimSun"/>
                <w:bCs/>
                <w:sz w:val="32"/>
                <w:szCs w:val="32"/>
              </w:rPr>
              <w:t>Interfac</w:t>
            </w:r>
          </w:p>
        </w:tc>
        <w:tc>
          <w:tcPr>
            <w:tcW w:w="3561" w:type="dxa"/>
          </w:tcPr>
          <w:p w14:paraId="1F4C3C89" w14:textId="77777777" w:rsidR="00EF5D4E" w:rsidRDefault="00000000">
            <w:pPr>
              <w:spacing w:line="360" w:lineRule="auto"/>
              <w:jc w:val="center"/>
              <w:rPr>
                <w:bCs/>
                <w:sz w:val="32"/>
                <w:szCs w:val="32"/>
              </w:rPr>
            </w:pPr>
            <w:r>
              <w:rPr>
                <w:rFonts w:ascii="SimSun" w:eastAsia="SimSun" w:hAnsi="SimSun" w:cs="SimSun"/>
                <w:bCs/>
                <w:sz w:val="32"/>
                <w:szCs w:val="32"/>
              </w:rPr>
              <w:t>IP Address</w:t>
            </w:r>
          </w:p>
        </w:tc>
      </w:tr>
      <w:tr w:rsidR="00EF5D4E" w14:paraId="3F4EA2D4" w14:textId="77777777">
        <w:tc>
          <w:tcPr>
            <w:tcW w:w="3560" w:type="dxa"/>
          </w:tcPr>
          <w:p w14:paraId="05569EF3" w14:textId="77777777" w:rsidR="00EF5D4E" w:rsidRDefault="00000000">
            <w:pPr>
              <w:spacing w:line="360" w:lineRule="auto"/>
              <w:rPr>
                <w:rFonts w:cs="Times New Roman"/>
                <w:cs/>
                <w:lang w:bidi="ar-EG"/>
              </w:rPr>
            </w:pPr>
            <w:r>
              <w:rPr>
                <w:rFonts w:ascii="SimSun" w:eastAsia="SimSun" w:hAnsi="SimSun" w:cs="SimSun"/>
                <w:sz w:val="24"/>
                <w:szCs w:val="24"/>
              </w:rPr>
              <w:t xml:space="preserve">Laptop </w:t>
            </w:r>
            <w:r>
              <w:rPr>
                <w:rFonts w:ascii="SimSun" w:eastAsia="SimSun" w:hAnsi="SimSun" w:cs="Times New Roman" w:hint="cs"/>
                <w:sz w:val="24"/>
                <w:szCs w:val="24"/>
                <w:rtl/>
                <w:cs/>
                <w:lang w:bidi="ar-EG"/>
              </w:rPr>
              <w:t>1</w:t>
            </w:r>
          </w:p>
        </w:tc>
        <w:tc>
          <w:tcPr>
            <w:tcW w:w="3561" w:type="dxa"/>
          </w:tcPr>
          <w:p w14:paraId="671C7DFB" w14:textId="77777777" w:rsidR="00EF5D4E" w:rsidRDefault="00000000">
            <w:pPr>
              <w:spacing w:line="360" w:lineRule="auto"/>
            </w:pPr>
            <w:r>
              <w:rPr>
                <w:rFonts w:ascii="SimSun" w:eastAsia="SimSun" w:hAnsi="SimSun" w:cs="SimSun"/>
                <w:sz w:val="24"/>
                <w:szCs w:val="24"/>
              </w:rPr>
              <w:t>NIC</w:t>
            </w:r>
          </w:p>
        </w:tc>
        <w:tc>
          <w:tcPr>
            <w:tcW w:w="3561" w:type="dxa"/>
          </w:tcPr>
          <w:p w14:paraId="4B19FEBE" w14:textId="77777777" w:rsidR="00EF5D4E" w:rsidRDefault="00000000">
            <w:pPr>
              <w:spacing w:line="360" w:lineRule="auto"/>
              <w:rPr>
                <w:rFonts w:cs="Times New Roman"/>
                <w:lang w:bidi="ar-EG"/>
              </w:rPr>
            </w:pPr>
            <w:r>
              <w:rPr>
                <w:rFonts w:cs="Times New Roman" w:hint="cs"/>
                <w:rtl/>
                <w:cs/>
                <w:lang w:bidi="ar-EG"/>
              </w:rPr>
              <w:t>192.168.1.1</w:t>
            </w:r>
          </w:p>
        </w:tc>
      </w:tr>
      <w:tr w:rsidR="00EF5D4E" w14:paraId="22AFEA34" w14:textId="77777777">
        <w:tc>
          <w:tcPr>
            <w:tcW w:w="3560" w:type="dxa"/>
          </w:tcPr>
          <w:p w14:paraId="46C976C2" w14:textId="77777777" w:rsidR="00EF5D4E" w:rsidRDefault="00000000">
            <w:pPr>
              <w:spacing w:line="360" w:lineRule="auto"/>
              <w:rPr>
                <w:rFonts w:cs="Times New Roman"/>
                <w:cs/>
                <w:lang w:bidi="ar-EG"/>
              </w:rPr>
            </w:pPr>
            <w:r>
              <w:rPr>
                <w:rFonts w:ascii="SimSun" w:eastAsia="SimSun" w:hAnsi="SimSun" w:cs="SimSun"/>
                <w:sz w:val="24"/>
                <w:szCs w:val="24"/>
              </w:rPr>
              <w:t xml:space="preserve">Laptop </w:t>
            </w:r>
            <w:r>
              <w:rPr>
                <w:rFonts w:ascii="SimSun" w:eastAsia="SimSun" w:hAnsi="SimSun" w:cs="Times New Roman" w:hint="cs"/>
                <w:sz w:val="24"/>
                <w:szCs w:val="24"/>
                <w:rtl/>
                <w:cs/>
                <w:lang w:bidi="ar-EG"/>
              </w:rPr>
              <w:t>2</w:t>
            </w:r>
          </w:p>
        </w:tc>
        <w:tc>
          <w:tcPr>
            <w:tcW w:w="3561" w:type="dxa"/>
          </w:tcPr>
          <w:p w14:paraId="39DDBEDA" w14:textId="77777777" w:rsidR="00EF5D4E" w:rsidRDefault="00000000">
            <w:pPr>
              <w:spacing w:line="360" w:lineRule="auto"/>
            </w:pPr>
            <w:r>
              <w:rPr>
                <w:rFonts w:ascii="SimSun" w:eastAsia="SimSun" w:hAnsi="SimSun" w:cs="SimSun"/>
                <w:sz w:val="24"/>
                <w:szCs w:val="24"/>
              </w:rPr>
              <w:t>NIC</w:t>
            </w:r>
          </w:p>
        </w:tc>
        <w:tc>
          <w:tcPr>
            <w:tcW w:w="3561" w:type="dxa"/>
          </w:tcPr>
          <w:p w14:paraId="0AEF8AE3" w14:textId="77777777" w:rsidR="00EF5D4E" w:rsidRDefault="00000000">
            <w:pPr>
              <w:spacing w:line="360" w:lineRule="auto"/>
              <w:rPr>
                <w:rFonts w:ascii="Calibri" w:eastAsia="SimSun" w:hAnsi="Calibri" w:cs="Times New Roman"/>
                <w:lang w:eastAsia="zh-CN" w:bidi="ar-EG"/>
              </w:rPr>
            </w:pPr>
            <w:r>
              <w:rPr>
                <w:rFonts w:cs="Times New Roman" w:hint="cs"/>
                <w:rtl/>
                <w:cs/>
                <w:lang w:bidi="ar-EG"/>
              </w:rPr>
              <w:t>192.168.1.2</w:t>
            </w:r>
          </w:p>
        </w:tc>
      </w:tr>
      <w:tr w:rsidR="00EF5D4E" w14:paraId="1F8BC287" w14:textId="77777777">
        <w:tc>
          <w:tcPr>
            <w:tcW w:w="3560" w:type="dxa"/>
          </w:tcPr>
          <w:p w14:paraId="51B88828" w14:textId="77777777" w:rsidR="00EF5D4E" w:rsidRDefault="00000000">
            <w:pPr>
              <w:spacing w:line="360" w:lineRule="auto"/>
              <w:rPr>
                <w:rFonts w:cs="Times New Roman"/>
                <w:cs/>
                <w:lang w:bidi="ar-EG"/>
              </w:rPr>
            </w:pPr>
            <w:r>
              <w:rPr>
                <w:rFonts w:ascii="SimSun" w:eastAsia="SimSun" w:hAnsi="SimSun" w:cs="SimSun"/>
                <w:sz w:val="24"/>
                <w:szCs w:val="24"/>
              </w:rPr>
              <w:t xml:space="preserve">Laptop </w:t>
            </w:r>
            <w:r>
              <w:rPr>
                <w:rFonts w:ascii="SimSun" w:eastAsia="SimSun" w:hAnsi="SimSun" w:cs="Times New Roman" w:hint="cs"/>
                <w:sz w:val="24"/>
                <w:szCs w:val="24"/>
                <w:rtl/>
                <w:cs/>
                <w:lang w:bidi="ar-EG"/>
              </w:rPr>
              <w:t>3</w:t>
            </w:r>
          </w:p>
        </w:tc>
        <w:tc>
          <w:tcPr>
            <w:tcW w:w="3561" w:type="dxa"/>
          </w:tcPr>
          <w:p w14:paraId="2F4C5A5F" w14:textId="77777777" w:rsidR="00EF5D4E" w:rsidRDefault="00000000">
            <w:pPr>
              <w:spacing w:line="360" w:lineRule="auto"/>
            </w:pPr>
            <w:r>
              <w:rPr>
                <w:rFonts w:ascii="SimSun" w:eastAsia="SimSun" w:hAnsi="SimSun" w:cs="SimSun"/>
                <w:sz w:val="24"/>
                <w:szCs w:val="24"/>
              </w:rPr>
              <w:t>NIC</w:t>
            </w:r>
          </w:p>
        </w:tc>
        <w:tc>
          <w:tcPr>
            <w:tcW w:w="3561" w:type="dxa"/>
          </w:tcPr>
          <w:p w14:paraId="1F33C14F" w14:textId="77777777" w:rsidR="00EF5D4E" w:rsidRDefault="00000000">
            <w:pPr>
              <w:spacing w:line="360" w:lineRule="auto"/>
              <w:rPr>
                <w:rFonts w:ascii="Calibri" w:eastAsia="SimSun" w:hAnsi="Calibri" w:cs="Times New Roman"/>
                <w:lang w:eastAsia="zh-CN" w:bidi="ar-EG"/>
              </w:rPr>
            </w:pPr>
            <w:r>
              <w:rPr>
                <w:rFonts w:cs="Times New Roman" w:hint="cs"/>
                <w:rtl/>
                <w:cs/>
                <w:lang w:bidi="ar-EG"/>
              </w:rPr>
              <w:t>192.168.1.3</w:t>
            </w:r>
          </w:p>
        </w:tc>
      </w:tr>
      <w:tr w:rsidR="00EF5D4E" w14:paraId="390DF71F" w14:textId="77777777">
        <w:tc>
          <w:tcPr>
            <w:tcW w:w="3560" w:type="dxa"/>
          </w:tcPr>
          <w:p w14:paraId="4FB26BD1" w14:textId="77777777" w:rsidR="00EF5D4E" w:rsidRDefault="00000000">
            <w:pPr>
              <w:spacing w:line="360" w:lineRule="auto"/>
              <w:rPr>
                <w:rFonts w:cs="Times New Roman"/>
                <w:cs/>
                <w:lang w:bidi="ar-EG"/>
              </w:rPr>
            </w:pPr>
            <w:r>
              <w:rPr>
                <w:rFonts w:ascii="SimSun" w:eastAsia="SimSun" w:hAnsi="SimSun" w:cs="SimSun"/>
                <w:sz w:val="24"/>
                <w:szCs w:val="24"/>
              </w:rPr>
              <w:t xml:space="preserve">Laptop </w:t>
            </w:r>
            <w:r>
              <w:rPr>
                <w:rFonts w:ascii="SimSun" w:eastAsia="SimSun" w:hAnsi="SimSun" w:cs="Times New Roman" w:hint="cs"/>
                <w:sz w:val="24"/>
                <w:szCs w:val="24"/>
                <w:rtl/>
                <w:cs/>
                <w:lang w:bidi="ar-EG"/>
              </w:rPr>
              <w:t>4</w:t>
            </w:r>
          </w:p>
        </w:tc>
        <w:tc>
          <w:tcPr>
            <w:tcW w:w="3561" w:type="dxa"/>
          </w:tcPr>
          <w:p w14:paraId="0ADF024D" w14:textId="77777777" w:rsidR="00EF5D4E" w:rsidRDefault="00000000">
            <w:pPr>
              <w:spacing w:line="360" w:lineRule="auto"/>
            </w:pPr>
            <w:r>
              <w:rPr>
                <w:rFonts w:ascii="SimSun" w:eastAsia="SimSun" w:hAnsi="SimSun" w:cs="SimSun"/>
                <w:sz w:val="24"/>
                <w:szCs w:val="24"/>
              </w:rPr>
              <w:t>NIC</w:t>
            </w:r>
          </w:p>
        </w:tc>
        <w:tc>
          <w:tcPr>
            <w:tcW w:w="3561" w:type="dxa"/>
          </w:tcPr>
          <w:p w14:paraId="2868017E" w14:textId="77777777" w:rsidR="00EF5D4E" w:rsidRDefault="00000000">
            <w:pPr>
              <w:spacing w:line="360" w:lineRule="auto"/>
              <w:rPr>
                <w:rFonts w:ascii="Calibri" w:eastAsia="SimSun" w:hAnsi="Calibri" w:cs="Times New Roman"/>
                <w:lang w:eastAsia="zh-CN" w:bidi="ar-EG"/>
              </w:rPr>
            </w:pPr>
            <w:r>
              <w:rPr>
                <w:rFonts w:cs="Times New Roman" w:hint="cs"/>
                <w:rtl/>
                <w:cs/>
                <w:lang w:bidi="ar-EG"/>
              </w:rPr>
              <w:t>192.168.1.4</w:t>
            </w:r>
          </w:p>
        </w:tc>
      </w:tr>
      <w:tr w:rsidR="00EF5D4E" w14:paraId="68058401" w14:textId="77777777">
        <w:tc>
          <w:tcPr>
            <w:tcW w:w="3560" w:type="dxa"/>
          </w:tcPr>
          <w:p w14:paraId="67CE2A83" w14:textId="77777777" w:rsidR="00EF5D4E" w:rsidRDefault="00000000">
            <w:pPr>
              <w:spacing w:line="360" w:lineRule="auto"/>
              <w:rPr>
                <w:rFonts w:cs="Times New Roman"/>
                <w:cs/>
                <w:lang w:bidi="ar-EG"/>
              </w:rPr>
            </w:pPr>
            <w:r>
              <w:rPr>
                <w:rFonts w:ascii="SimSun" w:eastAsia="SimSun" w:hAnsi="SimSun" w:cs="SimSun"/>
                <w:sz w:val="24"/>
                <w:szCs w:val="24"/>
              </w:rPr>
              <w:t xml:space="preserve">Laptop </w:t>
            </w:r>
            <w:r>
              <w:rPr>
                <w:rFonts w:ascii="SimSun" w:eastAsia="SimSun" w:hAnsi="SimSun" w:cs="Times New Roman" w:hint="cs"/>
                <w:sz w:val="24"/>
                <w:szCs w:val="24"/>
                <w:rtl/>
                <w:cs/>
                <w:lang w:bidi="ar-EG"/>
              </w:rPr>
              <w:t>5</w:t>
            </w:r>
          </w:p>
        </w:tc>
        <w:tc>
          <w:tcPr>
            <w:tcW w:w="3561" w:type="dxa"/>
          </w:tcPr>
          <w:p w14:paraId="6B41E404" w14:textId="77777777" w:rsidR="00EF5D4E" w:rsidRDefault="00000000">
            <w:pPr>
              <w:spacing w:line="360" w:lineRule="auto"/>
            </w:pPr>
            <w:r>
              <w:rPr>
                <w:rFonts w:ascii="SimSun" w:eastAsia="SimSun" w:hAnsi="SimSun" w:cs="SimSun"/>
                <w:sz w:val="24"/>
                <w:szCs w:val="24"/>
              </w:rPr>
              <w:t>NIC</w:t>
            </w:r>
          </w:p>
        </w:tc>
        <w:tc>
          <w:tcPr>
            <w:tcW w:w="3561" w:type="dxa"/>
          </w:tcPr>
          <w:p w14:paraId="59D55407" w14:textId="77777777" w:rsidR="00EF5D4E" w:rsidRDefault="00000000">
            <w:pPr>
              <w:spacing w:line="360" w:lineRule="auto"/>
              <w:rPr>
                <w:rFonts w:ascii="Calibri" w:eastAsia="SimSun" w:hAnsi="Calibri" w:cs="Times New Roman"/>
                <w:lang w:eastAsia="zh-CN" w:bidi="ar-EG"/>
              </w:rPr>
            </w:pPr>
            <w:r>
              <w:rPr>
                <w:rFonts w:cs="Times New Roman" w:hint="cs"/>
                <w:rtl/>
                <w:cs/>
                <w:lang w:bidi="ar-EG"/>
              </w:rPr>
              <w:t>192.168.1.5</w:t>
            </w:r>
          </w:p>
        </w:tc>
      </w:tr>
      <w:tr w:rsidR="00EF5D4E" w14:paraId="42AD4EE7" w14:textId="77777777">
        <w:tc>
          <w:tcPr>
            <w:tcW w:w="3560" w:type="dxa"/>
          </w:tcPr>
          <w:p w14:paraId="36A6170B" w14:textId="77777777" w:rsidR="00EF5D4E" w:rsidRDefault="00000000">
            <w:pPr>
              <w:spacing w:line="360" w:lineRule="auto"/>
              <w:rPr>
                <w:rFonts w:cs="Times New Roman"/>
                <w:cs/>
                <w:lang w:bidi="ar-EG"/>
              </w:rPr>
            </w:pPr>
            <w:r>
              <w:rPr>
                <w:rFonts w:ascii="SimSun" w:eastAsia="SimSun" w:hAnsi="SimSun" w:cs="SimSun"/>
                <w:sz w:val="24"/>
                <w:szCs w:val="24"/>
              </w:rPr>
              <w:t xml:space="preserve">Laptop </w:t>
            </w:r>
            <w:r>
              <w:rPr>
                <w:rFonts w:ascii="SimSun" w:eastAsia="SimSun" w:hAnsi="SimSun" w:cs="Times New Roman" w:hint="cs"/>
                <w:sz w:val="24"/>
                <w:szCs w:val="24"/>
                <w:rtl/>
                <w:cs/>
                <w:lang w:bidi="ar-EG"/>
              </w:rPr>
              <w:t>6</w:t>
            </w:r>
          </w:p>
        </w:tc>
        <w:tc>
          <w:tcPr>
            <w:tcW w:w="3561" w:type="dxa"/>
          </w:tcPr>
          <w:p w14:paraId="1CCEE46E" w14:textId="77777777" w:rsidR="00EF5D4E" w:rsidRDefault="00000000">
            <w:pPr>
              <w:spacing w:line="360" w:lineRule="auto"/>
            </w:pPr>
            <w:r>
              <w:rPr>
                <w:rFonts w:ascii="SimSun" w:eastAsia="SimSun" w:hAnsi="SimSun" w:cs="SimSun"/>
                <w:sz w:val="24"/>
                <w:szCs w:val="24"/>
              </w:rPr>
              <w:t>NIC</w:t>
            </w:r>
          </w:p>
        </w:tc>
        <w:tc>
          <w:tcPr>
            <w:tcW w:w="3561" w:type="dxa"/>
          </w:tcPr>
          <w:p w14:paraId="481E04DC" w14:textId="77777777" w:rsidR="00EF5D4E" w:rsidRDefault="00000000">
            <w:pPr>
              <w:spacing w:line="360" w:lineRule="auto"/>
              <w:rPr>
                <w:rFonts w:ascii="Calibri" w:eastAsia="SimSun" w:hAnsi="Calibri" w:cs="Times New Roman"/>
                <w:lang w:eastAsia="zh-CN" w:bidi="ar-EG"/>
              </w:rPr>
            </w:pPr>
            <w:r>
              <w:rPr>
                <w:rFonts w:cs="Times New Roman" w:hint="cs"/>
                <w:rtl/>
                <w:cs/>
                <w:lang w:bidi="ar-EG"/>
              </w:rPr>
              <w:t>192.168.1.6</w:t>
            </w:r>
          </w:p>
        </w:tc>
      </w:tr>
      <w:tr w:rsidR="00EF5D4E" w14:paraId="51625AEA" w14:textId="77777777">
        <w:tc>
          <w:tcPr>
            <w:tcW w:w="3560" w:type="dxa"/>
          </w:tcPr>
          <w:p w14:paraId="0DB8CBBD" w14:textId="77777777" w:rsidR="00EF5D4E" w:rsidRDefault="00000000">
            <w:pPr>
              <w:spacing w:line="360" w:lineRule="auto"/>
              <w:rPr>
                <w:rFonts w:cs="Times New Roman"/>
                <w:cs/>
                <w:lang w:bidi="ar-EG"/>
              </w:rPr>
            </w:pPr>
            <w:r>
              <w:rPr>
                <w:rFonts w:ascii="SimSun" w:eastAsia="SimSun" w:hAnsi="SimSun" w:cs="SimSun"/>
                <w:sz w:val="24"/>
                <w:szCs w:val="24"/>
              </w:rPr>
              <w:t xml:space="preserve">Laptop </w:t>
            </w:r>
            <w:r>
              <w:rPr>
                <w:rFonts w:ascii="SimSun" w:eastAsia="SimSun" w:hAnsi="SimSun" w:cs="Times New Roman" w:hint="cs"/>
                <w:sz w:val="24"/>
                <w:szCs w:val="24"/>
                <w:rtl/>
                <w:cs/>
                <w:lang w:bidi="ar-EG"/>
              </w:rPr>
              <w:t>7</w:t>
            </w:r>
          </w:p>
        </w:tc>
        <w:tc>
          <w:tcPr>
            <w:tcW w:w="3561" w:type="dxa"/>
          </w:tcPr>
          <w:p w14:paraId="056CC0A5" w14:textId="77777777" w:rsidR="00EF5D4E" w:rsidRDefault="00000000">
            <w:pPr>
              <w:spacing w:line="360" w:lineRule="auto"/>
            </w:pPr>
            <w:r>
              <w:rPr>
                <w:rFonts w:ascii="SimSun" w:eastAsia="SimSun" w:hAnsi="SimSun" w:cs="SimSun"/>
                <w:sz w:val="24"/>
                <w:szCs w:val="24"/>
              </w:rPr>
              <w:t>NIC</w:t>
            </w:r>
          </w:p>
        </w:tc>
        <w:tc>
          <w:tcPr>
            <w:tcW w:w="3561" w:type="dxa"/>
          </w:tcPr>
          <w:p w14:paraId="38272926" w14:textId="77777777" w:rsidR="00EF5D4E" w:rsidRDefault="00000000">
            <w:pPr>
              <w:spacing w:line="360" w:lineRule="auto"/>
              <w:rPr>
                <w:rFonts w:ascii="Calibri" w:eastAsia="SimSun" w:hAnsi="Calibri" w:cs="Times New Roman"/>
                <w:lang w:eastAsia="zh-CN" w:bidi="ar-EG"/>
              </w:rPr>
            </w:pPr>
            <w:r>
              <w:rPr>
                <w:rFonts w:cs="Times New Roman" w:hint="cs"/>
                <w:rtl/>
                <w:cs/>
                <w:lang w:bidi="ar-EG"/>
              </w:rPr>
              <w:t>192.168.2.1</w:t>
            </w:r>
          </w:p>
        </w:tc>
      </w:tr>
      <w:tr w:rsidR="00EF5D4E" w14:paraId="09F0AF66" w14:textId="77777777">
        <w:tc>
          <w:tcPr>
            <w:tcW w:w="3560" w:type="dxa"/>
          </w:tcPr>
          <w:p w14:paraId="4546A11E" w14:textId="77777777" w:rsidR="00EF5D4E" w:rsidRDefault="00000000">
            <w:pPr>
              <w:spacing w:line="360" w:lineRule="auto"/>
              <w:rPr>
                <w:rFonts w:cs="Times New Roman"/>
                <w:cs/>
                <w:lang w:bidi="ar-EG"/>
              </w:rPr>
            </w:pPr>
            <w:r>
              <w:rPr>
                <w:rFonts w:ascii="SimSun" w:eastAsia="SimSun" w:hAnsi="SimSun" w:cs="SimSun"/>
                <w:sz w:val="24"/>
                <w:szCs w:val="24"/>
              </w:rPr>
              <w:t xml:space="preserve">Laptop </w:t>
            </w:r>
            <w:r>
              <w:rPr>
                <w:rFonts w:ascii="SimSun" w:eastAsia="SimSun" w:hAnsi="SimSun" w:cs="Times New Roman" w:hint="cs"/>
                <w:sz w:val="24"/>
                <w:szCs w:val="24"/>
                <w:rtl/>
                <w:cs/>
                <w:lang w:bidi="ar-EG"/>
              </w:rPr>
              <w:t>8</w:t>
            </w:r>
          </w:p>
        </w:tc>
        <w:tc>
          <w:tcPr>
            <w:tcW w:w="3561" w:type="dxa"/>
          </w:tcPr>
          <w:p w14:paraId="419FDB22" w14:textId="77777777" w:rsidR="00EF5D4E" w:rsidRDefault="00000000">
            <w:pPr>
              <w:spacing w:line="360" w:lineRule="auto"/>
            </w:pPr>
            <w:r>
              <w:rPr>
                <w:rFonts w:ascii="SimSun" w:eastAsia="SimSun" w:hAnsi="SimSun" w:cs="SimSun"/>
                <w:sz w:val="24"/>
                <w:szCs w:val="24"/>
              </w:rPr>
              <w:t>NIC</w:t>
            </w:r>
          </w:p>
        </w:tc>
        <w:tc>
          <w:tcPr>
            <w:tcW w:w="3561" w:type="dxa"/>
          </w:tcPr>
          <w:p w14:paraId="2CA67C06" w14:textId="77777777" w:rsidR="00EF5D4E" w:rsidRDefault="00000000">
            <w:pPr>
              <w:spacing w:line="360" w:lineRule="auto"/>
              <w:rPr>
                <w:rFonts w:ascii="Calibri" w:eastAsia="SimSun" w:hAnsi="Calibri" w:cs="Times New Roman"/>
                <w:lang w:eastAsia="zh-CN" w:bidi="ar-EG"/>
              </w:rPr>
            </w:pPr>
            <w:r>
              <w:rPr>
                <w:rFonts w:cs="Times New Roman" w:hint="cs"/>
                <w:rtl/>
                <w:cs/>
                <w:lang w:bidi="ar-EG"/>
              </w:rPr>
              <w:t>192.168.2.2</w:t>
            </w:r>
          </w:p>
        </w:tc>
      </w:tr>
      <w:tr w:rsidR="00EF5D4E" w14:paraId="372262B2" w14:textId="77777777">
        <w:tc>
          <w:tcPr>
            <w:tcW w:w="3560" w:type="dxa"/>
          </w:tcPr>
          <w:p w14:paraId="71859EE3" w14:textId="77777777" w:rsidR="00EF5D4E" w:rsidRDefault="00000000">
            <w:pPr>
              <w:spacing w:line="360" w:lineRule="auto"/>
              <w:rPr>
                <w:rFonts w:cs="Times New Roman"/>
                <w:cs/>
                <w:lang w:bidi="ar-EG"/>
              </w:rPr>
            </w:pPr>
            <w:r>
              <w:rPr>
                <w:rFonts w:ascii="SimSun" w:eastAsia="SimSun" w:hAnsi="SimSun" w:cs="SimSun"/>
                <w:sz w:val="24"/>
                <w:szCs w:val="24"/>
              </w:rPr>
              <w:t xml:space="preserve">Laptop </w:t>
            </w:r>
            <w:r>
              <w:rPr>
                <w:rFonts w:ascii="SimSun" w:eastAsia="SimSun" w:hAnsi="SimSun" w:cs="Times New Roman" w:hint="cs"/>
                <w:sz w:val="24"/>
                <w:szCs w:val="24"/>
                <w:rtl/>
                <w:cs/>
                <w:lang w:bidi="ar-EG"/>
              </w:rPr>
              <w:t>9</w:t>
            </w:r>
          </w:p>
        </w:tc>
        <w:tc>
          <w:tcPr>
            <w:tcW w:w="3561" w:type="dxa"/>
          </w:tcPr>
          <w:p w14:paraId="2E2D6B91" w14:textId="77777777" w:rsidR="00EF5D4E" w:rsidRDefault="00000000">
            <w:pPr>
              <w:spacing w:line="360" w:lineRule="auto"/>
            </w:pPr>
            <w:r>
              <w:rPr>
                <w:rFonts w:ascii="SimSun" w:eastAsia="SimSun" w:hAnsi="SimSun" w:cs="SimSun"/>
                <w:sz w:val="24"/>
                <w:szCs w:val="24"/>
              </w:rPr>
              <w:t>NIC</w:t>
            </w:r>
          </w:p>
        </w:tc>
        <w:tc>
          <w:tcPr>
            <w:tcW w:w="3561" w:type="dxa"/>
          </w:tcPr>
          <w:p w14:paraId="1F847251" w14:textId="77777777" w:rsidR="00EF5D4E" w:rsidRDefault="00000000">
            <w:pPr>
              <w:spacing w:line="360" w:lineRule="auto"/>
              <w:rPr>
                <w:rFonts w:ascii="Calibri" w:eastAsia="SimSun" w:hAnsi="Calibri" w:cs="Times New Roman"/>
                <w:lang w:eastAsia="zh-CN" w:bidi="ar-EG"/>
              </w:rPr>
            </w:pPr>
            <w:r>
              <w:rPr>
                <w:rFonts w:cs="Times New Roman" w:hint="cs"/>
                <w:rtl/>
                <w:cs/>
                <w:lang w:bidi="ar-EG"/>
              </w:rPr>
              <w:t>192.168.2.3</w:t>
            </w:r>
          </w:p>
        </w:tc>
      </w:tr>
      <w:tr w:rsidR="00EF5D4E" w14:paraId="5123A7B4" w14:textId="77777777">
        <w:tc>
          <w:tcPr>
            <w:tcW w:w="3560" w:type="dxa"/>
          </w:tcPr>
          <w:p w14:paraId="3D311544" w14:textId="77777777" w:rsidR="00EF5D4E" w:rsidRDefault="00000000">
            <w:pPr>
              <w:spacing w:line="360" w:lineRule="auto"/>
              <w:rPr>
                <w:rFonts w:ascii="SimSun" w:eastAsia="SimSun" w:hAnsi="SimSun" w:cs="Times New Roman"/>
                <w:sz w:val="24"/>
                <w:szCs w:val="24"/>
                <w:cs/>
                <w:lang w:bidi="ar-EG"/>
              </w:rPr>
            </w:pPr>
            <w:r>
              <w:rPr>
                <w:rFonts w:ascii="SimSun" w:eastAsia="SimSun" w:hAnsi="SimSun" w:cs="SimSun"/>
                <w:sz w:val="24"/>
                <w:szCs w:val="24"/>
              </w:rPr>
              <w:t>Laptop 1</w:t>
            </w:r>
            <w:r>
              <w:rPr>
                <w:rFonts w:ascii="SimSun" w:eastAsia="SimSun" w:hAnsi="SimSun" w:cs="Times New Roman" w:hint="cs"/>
                <w:sz w:val="24"/>
                <w:szCs w:val="24"/>
                <w:rtl/>
                <w:cs/>
                <w:lang w:bidi="ar-EG"/>
              </w:rPr>
              <w:t>0</w:t>
            </w:r>
          </w:p>
        </w:tc>
        <w:tc>
          <w:tcPr>
            <w:tcW w:w="3561" w:type="dxa"/>
          </w:tcPr>
          <w:p w14:paraId="1F0999F0" w14:textId="77777777" w:rsidR="00EF5D4E" w:rsidRDefault="00000000">
            <w:pPr>
              <w:spacing w:line="360" w:lineRule="auto"/>
            </w:pPr>
            <w:r>
              <w:rPr>
                <w:rFonts w:ascii="SimSun" w:eastAsia="SimSun" w:hAnsi="SimSun" w:cs="SimSun"/>
                <w:sz w:val="24"/>
                <w:szCs w:val="24"/>
              </w:rPr>
              <w:t>NIC</w:t>
            </w:r>
          </w:p>
        </w:tc>
        <w:tc>
          <w:tcPr>
            <w:tcW w:w="3561" w:type="dxa"/>
          </w:tcPr>
          <w:p w14:paraId="4E63438F" w14:textId="77777777" w:rsidR="00EF5D4E" w:rsidRDefault="00000000">
            <w:pPr>
              <w:spacing w:line="360" w:lineRule="auto"/>
              <w:rPr>
                <w:rFonts w:ascii="Calibri" w:eastAsia="SimSun" w:hAnsi="Calibri" w:cs="Times New Roman"/>
                <w:lang w:eastAsia="zh-CN" w:bidi="ar-EG"/>
              </w:rPr>
            </w:pPr>
            <w:r>
              <w:rPr>
                <w:rFonts w:cs="Times New Roman" w:hint="cs"/>
                <w:rtl/>
                <w:cs/>
                <w:lang w:bidi="ar-EG"/>
              </w:rPr>
              <w:t>192.168.2.4</w:t>
            </w:r>
          </w:p>
        </w:tc>
      </w:tr>
      <w:tr w:rsidR="00EF5D4E" w14:paraId="76505485" w14:textId="77777777">
        <w:tc>
          <w:tcPr>
            <w:tcW w:w="3560" w:type="dxa"/>
          </w:tcPr>
          <w:p w14:paraId="5FE58DAA" w14:textId="77777777" w:rsidR="00EF5D4E" w:rsidRDefault="00000000">
            <w:pPr>
              <w:spacing w:line="360" w:lineRule="auto"/>
              <w:rPr>
                <w:rFonts w:ascii="SimSun" w:eastAsia="SimSun" w:hAnsi="SimSun" w:cs="Times New Roman"/>
                <w:sz w:val="24"/>
                <w:szCs w:val="24"/>
                <w:cs/>
                <w:lang w:bidi="ar-EG"/>
              </w:rPr>
            </w:pPr>
            <w:r>
              <w:rPr>
                <w:rFonts w:ascii="SimSun" w:eastAsia="SimSun" w:hAnsi="SimSun" w:cs="SimSun"/>
                <w:sz w:val="24"/>
                <w:szCs w:val="24"/>
              </w:rPr>
              <w:t>Laptop 1</w:t>
            </w:r>
            <w:r>
              <w:rPr>
                <w:rFonts w:ascii="SimSun" w:eastAsia="SimSun" w:hAnsi="SimSun" w:cs="Times New Roman" w:hint="cs"/>
                <w:sz w:val="24"/>
                <w:szCs w:val="24"/>
                <w:rtl/>
                <w:cs/>
                <w:lang w:bidi="ar-EG"/>
              </w:rPr>
              <w:t>1</w:t>
            </w:r>
          </w:p>
        </w:tc>
        <w:tc>
          <w:tcPr>
            <w:tcW w:w="3561" w:type="dxa"/>
          </w:tcPr>
          <w:p w14:paraId="04789478" w14:textId="77777777" w:rsidR="00EF5D4E" w:rsidRDefault="00000000">
            <w:pPr>
              <w:spacing w:line="360" w:lineRule="auto"/>
            </w:pPr>
            <w:r>
              <w:rPr>
                <w:rFonts w:ascii="SimSun" w:eastAsia="SimSun" w:hAnsi="SimSun" w:cs="SimSun"/>
                <w:sz w:val="24"/>
                <w:szCs w:val="24"/>
              </w:rPr>
              <w:t>NIC</w:t>
            </w:r>
          </w:p>
        </w:tc>
        <w:tc>
          <w:tcPr>
            <w:tcW w:w="3561" w:type="dxa"/>
          </w:tcPr>
          <w:p w14:paraId="20E46DAD" w14:textId="77777777" w:rsidR="00EF5D4E" w:rsidRDefault="00000000">
            <w:pPr>
              <w:spacing w:line="360" w:lineRule="auto"/>
              <w:rPr>
                <w:rFonts w:ascii="Calibri" w:eastAsia="SimSun" w:hAnsi="Calibri" w:cs="Times New Roman"/>
                <w:lang w:eastAsia="zh-CN" w:bidi="ar-EG"/>
              </w:rPr>
            </w:pPr>
            <w:r>
              <w:rPr>
                <w:rFonts w:cs="Times New Roman" w:hint="cs"/>
                <w:rtl/>
                <w:cs/>
                <w:lang w:bidi="ar-EG"/>
              </w:rPr>
              <w:t>192.168.2.5</w:t>
            </w:r>
          </w:p>
        </w:tc>
      </w:tr>
      <w:tr w:rsidR="00EF5D4E" w14:paraId="6F1B644C" w14:textId="77777777">
        <w:tc>
          <w:tcPr>
            <w:tcW w:w="3560" w:type="dxa"/>
          </w:tcPr>
          <w:p w14:paraId="02C767E2" w14:textId="77777777" w:rsidR="00EF5D4E" w:rsidRDefault="00000000">
            <w:pPr>
              <w:spacing w:line="360" w:lineRule="auto"/>
              <w:rPr>
                <w:rFonts w:ascii="SimSun" w:eastAsia="SimSun" w:hAnsi="SimSun" w:cs="Times New Roman"/>
                <w:sz w:val="24"/>
                <w:szCs w:val="24"/>
                <w:cs/>
                <w:lang w:bidi="ar-EG"/>
              </w:rPr>
            </w:pPr>
            <w:r>
              <w:rPr>
                <w:rFonts w:ascii="SimSun" w:eastAsia="SimSun" w:hAnsi="SimSun" w:cs="SimSun"/>
                <w:sz w:val="24"/>
                <w:szCs w:val="24"/>
              </w:rPr>
              <w:t>Laptop 1</w:t>
            </w:r>
            <w:r>
              <w:rPr>
                <w:rFonts w:ascii="SimSun" w:eastAsia="SimSun" w:hAnsi="SimSun" w:cs="Times New Roman" w:hint="cs"/>
                <w:sz w:val="24"/>
                <w:szCs w:val="24"/>
                <w:rtl/>
                <w:cs/>
                <w:lang w:bidi="ar-EG"/>
              </w:rPr>
              <w:t>2</w:t>
            </w:r>
          </w:p>
        </w:tc>
        <w:tc>
          <w:tcPr>
            <w:tcW w:w="3561" w:type="dxa"/>
          </w:tcPr>
          <w:p w14:paraId="36E8FC6E" w14:textId="77777777" w:rsidR="00EF5D4E" w:rsidRDefault="00000000">
            <w:pPr>
              <w:spacing w:line="360" w:lineRule="auto"/>
            </w:pPr>
            <w:r>
              <w:rPr>
                <w:rFonts w:ascii="SimSun" w:eastAsia="SimSun" w:hAnsi="SimSun" w:cs="SimSun"/>
                <w:sz w:val="24"/>
                <w:szCs w:val="24"/>
              </w:rPr>
              <w:t>NIC</w:t>
            </w:r>
          </w:p>
        </w:tc>
        <w:tc>
          <w:tcPr>
            <w:tcW w:w="3561" w:type="dxa"/>
          </w:tcPr>
          <w:p w14:paraId="2328CBB3" w14:textId="77777777" w:rsidR="00EF5D4E" w:rsidRDefault="00000000">
            <w:pPr>
              <w:spacing w:line="360" w:lineRule="auto"/>
              <w:rPr>
                <w:rFonts w:ascii="Calibri" w:eastAsia="SimSun" w:hAnsi="Calibri" w:cs="Times New Roman"/>
                <w:lang w:eastAsia="zh-CN" w:bidi="ar-EG"/>
              </w:rPr>
            </w:pPr>
            <w:r>
              <w:rPr>
                <w:rFonts w:cs="Times New Roman" w:hint="cs"/>
                <w:rtl/>
                <w:cs/>
                <w:lang w:bidi="ar-EG"/>
              </w:rPr>
              <w:t>192.168.2.6</w:t>
            </w:r>
          </w:p>
        </w:tc>
      </w:tr>
      <w:tr w:rsidR="00EF5D4E" w14:paraId="69AF228F" w14:textId="77777777">
        <w:tc>
          <w:tcPr>
            <w:tcW w:w="3560" w:type="dxa"/>
          </w:tcPr>
          <w:p w14:paraId="08E3A263" w14:textId="77777777" w:rsidR="00EF5D4E" w:rsidRDefault="00000000">
            <w:pPr>
              <w:spacing w:line="360" w:lineRule="auto"/>
              <w:rPr>
                <w:rFonts w:ascii="SimSun" w:eastAsia="SimSun" w:hAnsi="SimSun" w:cs="Times New Roman"/>
                <w:sz w:val="24"/>
                <w:szCs w:val="24"/>
                <w:cs/>
                <w:lang w:bidi="ar-EG"/>
              </w:rPr>
            </w:pPr>
            <w:r>
              <w:rPr>
                <w:rFonts w:ascii="SimSun" w:eastAsia="SimSun" w:hAnsi="SimSun" w:cs="SimSun"/>
                <w:sz w:val="24"/>
                <w:szCs w:val="24"/>
              </w:rPr>
              <w:t>Laptop 1</w:t>
            </w:r>
            <w:r>
              <w:rPr>
                <w:rFonts w:ascii="SimSun" w:eastAsia="SimSun" w:hAnsi="SimSun" w:cs="Times New Roman" w:hint="cs"/>
                <w:sz w:val="24"/>
                <w:szCs w:val="24"/>
                <w:rtl/>
                <w:cs/>
                <w:lang w:bidi="ar-EG"/>
              </w:rPr>
              <w:t>3</w:t>
            </w:r>
          </w:p>
        </w:tc>
        <w:tc>
          <w:tcPr>
            <w:tcW w:w="3561" w:type="dxa"/>
          </w:tcPr>
          <w:p w14:paraId="1FD95D4C" w14:textId="77777777" w:rsidR="00EF5D4E" w:rsidRDefault="00000000">
            <w:pPr>
              <w:spacing w:line="360" w:lineRule="auto"/>
            </w:pPr>
            <w:r>
              <w:rPr>
                <w:rFonts w:ascii="SimSun" w:eastAsia="SimSun" w:hAnsi="SimSun" w:cs="SimSun"/>
                <w:sz w:val="24"/>
                <w:szCs w:val="24"/>
              </w:rPr>
              <w:t>NIC</w:t>
            </w:r>
          </w:p>
        </w:tc>
        <w:tc>
          <w:tcPr>
            <w:tcW w:w="3561" w:type="dxa"/>
          </w:tcPr>
          <w:p w14:paraId="70DD0253" w14:textId="77777777" w:rsidR="00EF5D4E" w:rsidRDefault="00000000">
            <w:pPr>
              <w:spacing w:line="360" w:lineRule="auto"/>
              <w:rPr>
                <w:rFonts w:ascii="Calibri" w:eastAsia="SimSun" w:hAnsi="Calibri" w:cs="Times New Roman"/>
                <w:lang w:eastAsia="zh-CN" w:bidi="ar-EG"/>
              </w:rPr>
            </w:pPr>
            <w:r>
              <w:rPr>
                <w:rFonts w:cs="Times New Roman" w:hint="cs"/>
                <w:rtl/>
                <w:cs/>
                <w:lang w:bidi="ar-EG"/>
              </w:rPr>
              <w:t>192.168.3.1</w:t>
            </w:r>
          </w:p>
        </w:tc>
      </w:tr>
      <w:tr w:rsidR="00EF5D4E" w14:paraId="353B118F" w14:textId="77777777">
        <w:tc>
          <w:tcPr>
            <w:tcW w:w="3560" w:type="dxa"/>
          </w:tcPr>
          <w:p w14:paraId="7ECDC440" w14:textId="77777777" w:rsidR="00EF5D4E" w:rsidRDefault="00000000">
            <w:pPr>
              <w:spacing w:line="360" w:lineRule="auto"/>
              <w:rPr>
                <w:rFonts w:ascii="SimSun" w:eastAsia="SimSun" w:hAnsi="SimSun" w:cs="Times New Roman"/>
                <w:sz w:val="24"/>
                <w:szCs w:val="24"/>
                <w:cs/>
                <w:lang w:bidi="ar-EG"/>
              </w:rPr>
            </w:pPr>
            <w:r>
              <w:rPr>
                <w:rFonts w:ascii="SimSun" w:eastAsia="SimSun" w:hAnsi="SimSun" w:cs="SimSun"/>
                <w:sz w:val="24"/>
                <w:szCs w:val="24"/>
              </w:rPr>
              <w:lastRenderedPageBreak/>
              <w:t>Laptop 1</w:t>
            </w:r>
            <w:r>
              <w:rPr>
                <w:rFonts w:ascii="SimSun" w:eastAsia="SimSun" w:hAnsi="SimSun" w:cs="Times New Roman" w:hint="cs"/>
                <w:sz w:val="24"/>
                <w:szCs w:val="24"/>
                <w:rtl/>
                <w:cs/>
                <w:lang w:bidi="ar-EG"/>
              </w:rPr>
              <w:t>4</w:t>
            </w:r>
          </w:p>
        </w:tc>
        <w:tc>
          <w:tcPr>
            <w:tcW w:w="3561" w:type="dxa"/>
          </w:tcPr>
          <w:p w14:paraId="36EED891" w14:textId="77777777" w:rsidR="00EF5D4E" w:rsidRDefault="00000000">
            <w:pPr>
              <w:spacing w:line="360" w:lineRule="auto"/>
            </w:pPr>
            <w:r>
              <w:rPr>
                <w:rFonts w:ascii="SimSun" w:eastAsia="SimSun" w:hAnsi="SimSun" w:cs="SimSun"/>
                <w:sz w:val="24"/>
                <w:szCs w:val="24"/>
              </w:rPr>
              <w:t>NIC</w:t>
            </w:r>
          </w:p>
        </w:tc>
        <w:tc>
          <w:tcPr>
            <w:tcW w:w="3561" w:type="dxa"/>
          </w:tcPr>
          <w:p w14:paraId="03F6FC56" w14:textId="77777777" w:rsidR="00EF5D4E" w:rsidRDefault="00000000">
            <w:pPr>
              <w:spacing w:line="360" w:lineRule="auto"/>
              <w:rPr>
                <w:rFonts w:ascii="Calibri" w:eastAsia="SimSun" w:hAnsi="Calibri" w:cs="Times New Roman"/>
                <w:lang w:eastAsia="zh-CN" w:bidi="ar-EG"/>
              </w:rPr>
            </w:pPr>
            <w:r>
              <w:rPr>
                <w:rFonts w:cs="Times New Roman" w:hint="cs"/>
                <w:rtl/>
                <w:cs/>
                <w:lang w:bidi="ar-EG"/>
              </w:rPr>
              <w:t>192.168.3.2</w:t>
            </w:r>
          </w:p>
        </w:tc>
      </w:tr>
      <w:tr w:rsidR="00EF5D4E" w14:paraId="65B3076A" w14:textId="77777777">
        <w:tc>
          <w:tcPr>
            <w:tcW w:w="3560" w:type="dxa"/>
          </w:tcPr>
          <w:p w14:paraId="361D7C22" w14:textId="77777777" w:rsidR="00EF5D4E" w:rsidRDefault="00000000">
            <w:pPr>
              <w:spacing w:line="360" w:lineRule="auto"/>
              <w:rPr>
                <w:rFonts w:ascii="SimSun" w:eastAsia="SimSun" w:hAnsi="SimSun" w:cs="Times New Roman"/>
                <w:sz w:val="24"/>
                <w:szCs w:val="24"/>
                <w:cs/>
                <w:lang w:bidi="ar-EG"/>
              </w:rPr>
            </w:pPr>
            <w:r>
              <w:rPr>
                <w:rFonts w:ascii="SimSun" w:eastAsia="SimSun" w:hAnsi="SimSun" w:cs="SimSun"/>
                <w:sz w:val="24"/>
                <w:szCs w:val="24"/>
              </w:rPr>
              <w:t>Laptop 1</w:t>
            </w:r>
            <w:r>
              <w:rPr>
                <w:rFonts w:ascii="SimSun" w:eastAsia="SimSun" w:hAnsi="SimSun" w:cs="Times New Roman" w:hint="cs"/>
                <w:sz w:val="24"/>
                <w:szCs w:val="24"/>
                <w:rtl/>
                <w:cs/>
                <w:lang w:bidi="ar-EG"/>
              </w:rPr>
              <w:t>5</w:t>
            </w:r>
          </w:p>
        </w:tc>
        <w:tc>
          <w:tcPr>
            <w:tcW w:w="3561" w:type="dxa"/>
          </w:tcPr>
          <w:p w14:paraId="242FEE62" w14:textId="77777777" w:rsidR="00EF5D4E" w:rsidRDefault="00000000">
            <w:pPr>
              <w:spacing w:line="360" w:lineRule="auto"/>
            </w:pPr>
            <w:r>
              <w:rPr>
                <w:rFonts w:ascii="SimSun" w:eastAsia="SimSun" w:hAnsi="SimSun" w:cs="SimSun"/>
                <w:sz w:val="24"/>
                <w:szCs w:val="24"/>
              </w:rPr>
              <w:t>NIC</w:t>
            </w:r>
          </w:p>
        </w:tc>
        <w:tc>
          <w:tcPr>
            <w:tcW w:w="3561" w:type="dxa"/>
          </w:tcPr>
          <w:p w14:paraId="5DD8EAC2" w14:textId="77777777" w:rsidR="00EF5D4E" w:rsidRDefault="00000000">
            <w:pPr>
              <w:spacing w:line="360" w:lineRule="auto"/>
              <w:rPr>
                <w:rFonts w:ascii="Calibri" w:eastAsia="SimSun" w:hAnsi="Calibri" w:cs="Times New Roman"/>
                <w:lang w:eastAsia="zh-CN" w:bidi="ar-EG"/>
              </w:rPr>
            </w:pPr>
            <w:r>
              <w:rPr>
                <w:rFonts w:cs="Times New Roman" w:hint="cs"/>
                <w:rtl/>
                <w:cs/>
                <w:lang w:bidi="ar-EG"/>
              </w:rPr>
              <w:t>192.168.3.3</w:t>
            </w:r>
          </w:p>
        </w:tc>
      </w:tr>
      <w:tr w:rsidR="00EF5D4E" w14:paraId="5C654A84" w14:textId="77777777">
        <w:tc>
          <w:tcPr>
            <w:tcW w:w="3560" w:type="dxa"/>
          </w:tcPr>
          <w:p w14:paraId="20305FC7" w14:textId="77777777" w:rsidR="00EF5D4E" w:rsidRDefault="00000000">
            <w:pPr>
              <w:spacing w:line="360" w:lineRule="auto"/>
              <w:rPr>
                <w:rFonts w:ascii="SimSun" w:eastAsia="SimSun" w:hAnsi="SimSun" w:cs="Times New Roman"/>
                <w:sz w:val="24"/>
                <w:szCs w:val="24"/>
                <w:cs/>
                <w:lang w:bidi="ar-EG"/>
              </w:rPr>
            </w:pPr>
            <w:r>
              <w:rPr>
                <w:rFonts w:ascii="SimSun" w:eastAsia="SimSun" w:hAnsi="SimSun" w:cs="SimSun"/>
                <w:sz w:val="24"/>
                <w:szCs w:val="24"/>
              </w:rPr>
              <w:t>Laptop 1</w:t>
            </w:r>
            <w:r>
              <w:rPr>
                <w:rFonts w:ascii="SimSun" w:eastAsia="SimSun" w:hAnsi="SimSun" w:cs="Times New Roman" w:hint="cs"/>
                <w:sz w:val="24"/>
                <w:szCs w:val="24"/>
                <w:rtl/>
                <w:cs/>
                <w:lang w:bidi="ar-EG"/>
              </w:rPr>
              <w:t>6</w:t>
            </w:r>
          </w:p>
        </w:tc>
        <w:tc>
          <w:tcPr>
            <w:tcW w:w="3561" w:type="dxa"/>
          </w:tcPr>
          <w:p w14:paraId="7AD708D7" w14:textId="77777777" w:rsidR="00EF5D4E" w:rsidRDefault="00000000">
            <w:pPr>
              <w:spacing w:line="360" w:lineRule="auto"/>
            </w:pPr>
            <w:r>
              <w:rPr>
                <w:rFonts w:ascii="SimSun" w:eastAsia="SimSun" w:hAnsi="SimSun" w:cs="SimSun"/>
                <w:sz w:val="24"/>
                <w:szCs w:val="24"/>
              </w:rPr>
              <w:t>NIC</w:t>
            </w:r>
          </w:p>
        </w:tc>
        <w:tc>
          <w:tcPr>
            <w:tcW w:w="3561" w:type="dxa"/>
          </w:tcPr>
          <w:p w14:paraId="267B1F1C" w14:textId="77777777" w:rsidR="00EF5D4E" w:rsidRDefault="00000000">
            <w:pPr>
              <w:spacing w:line="360" w:lineRule="auto"/>
              <w:rPr>
                <w:rFonts w:ascii="Calibri" w:eastAsia="SimSun" w:hAnsi="Calibri" w:cs="Times New Roman"/>
                <w:lang w:eastAsia="zh-CN" w:bidi="ar-EG"/>
              </w:rPr>
            </w:pPr>
            <w:r>
              <w:rPr>
                <w:rFonts w:cs="Times New Roman" w:hint="cs"/>
                <w:rtl/>
                <w:cs/>
                <w:lang w:bidi="ar-EG"/>
              </w:rPr>
              <w:t>192.168.3.4</w:t>
            </w:r>
          </w:p>
        </w:tc>
      </w:tr>
      <w:tr w:rsidR="00EF5D4E" w14:paraId="6E018B01" w14:textId="77777777">
        <w:tc>
          <w:tcPr>
            <w:tcW w:w="3560" w:type="dxa"/>
          </w:tcPr>
          <w:p w14:paraId="34E87F86" w14:textId="77777777" w:rsidR="00EF5D4E" w:rsidRDefault="00000000">
            <w:pPr>
              <w:spacing w:line="360" w:lineRule="auto"/>
              <w:rPr>
                <w:rFonts w:ascii="SimSun" w:eastAsia="SimSun" w:hAnsi="SimSun" w:cs="Times New Roman"/>
                <w:sz w:val="24"/>
                <w:szCs w:val="24"/>
                <w:cs/>
                <w:lang w:bidi="ar-EG"/>
              </w:rPr>
            </w:pPr>
            <w:r>
              <w:rPr>
                <w:rFonts w:ascii="SimSun" w:eastAsia="SimSun" w:hAnsi="SimSun" w:cs="SimSun"/>
                <w:sz w:val="24"/>
                <w:szCs w:val="24"/>
              </w:rPr>
              <w:t>Laptop 1</w:t>
            </w:r>
            <w:r>
              <w:rPr>
                <w:rFonts w:ascii="SimSun" w:eastAsia="SimSun" w:hAnsi="SimSun" w:cs="Times New Roman" w:hint="cs"/>
                <w:sz w:val="24"/>
                <w:szCs w:val="24"/>
                <w:rtl/>
                <w:cs/>
                <w:lang w:bidi="ar-EG"/>
              </w:rPr>
              <w:t>7</w:t>
            </w:r>
          </w:p>
        </w:tc>
        <w:tc>
          <w:tcPr>
            <w:tcW w:w="3561" w:type="dxa"/>
          </w:tcPr>
          <w:p w14:paraId="5670FBCA" w14:textId="77777777" w:rsidR="00EF5D4E" w:rsidRDefault="00000000">
            <w:pPr>
              <w:spacing w:line="360" w:lineRule="auto"/>
            </w:pPr>
            <w:r>
              <w:rPr>
                <w:rFonts w:ascii="SimSun" w:eastAsia="SimSun" w:hAnsi="SimSun" w:cs="SimSun"/>
                <w:sz w:val="24"/>
                <w:szCs w:val="24"/>
              </w:rPr>
              <w:t>NIC</w:t>
            </w:r>
          </w:p>
        </w:tc>
        <w:tc>
          <w:tcPr>
            <w:tcW w:w="3561" w:type="dxa"/>
          </w:tcPr>
          <w:p w14:paraId="4778527E" w14:textId="77777777" w:rsidR="00EF5D4E" w:rsidRDefault="00000000">
            <w:pPr>
              <w:spacing w:line="360" w:lineRule="auto"/>
              <w:rPr>
                <w:rFonts w:ascii="Calibri" w:eastAsia="SimSun" w:hAnsi="Calibri" w:cs="Times New Roman"/>
                <w:lang w:eastAsia="zh-CN" w:bidi="ar-EG"/>
              </w:rPr>
            </w:pPr>
            <w:r>
              <w:rPr>
                <w:rFonts w:cs="Times New Roman" w:hint="cs"/>
                <w:rtl/>
                <w:cs/>
                <w:lang w:bidi="ar-EG"/>
              </w:rPr>
              <w:t>192.168.3.5</w:t>
            </w:r>
          </w:p>
        </w:tc>
      </w:tr>
      <w:tr w:rsidR="00EF5D4E" w14:paraId="003DF53A" w14:textId="77777777">
        <w:tc>
          <w:tcPr>
            <w:tcW w:w="3560" w:type="dxa"/>
          </w:tcPr>
          <w:p w14:paraId="4C3EA065" w14:textId="77777777" w:rsidR="00EF5D4E" w:rsidRDefault="00000000">
            <w:pPr>
              <w:spacing w:line="360" w:lineRule="auto"/>
              <w:rPr>
                <w:rFonts w:ascii="SimSun" w:eastAsia="SimSun" w:hAnsi="SimSun" w:cs="Times New Roman"/>
                <w:sz w:val="24"/>
                <w:szCs w:val="24"/>
                <w:cs/>
                <w:lang w:bidi="ar-EG"/>
              </w:rPr>
            </w:pPr>
            <w:r>
              <w:rPr>
                <w:rFonts w:ascii="SimSun" w:eastAsia="SimSun" w:hAnsi="SimSun" w:cs="SimSun"/>
                <w:sz w:val="24"/>
                <w:szCs w:val="24"/>
              </w:rPr>
              <w:t>Laptop 1</w:t>
            </w:r>
            <w:r>
              <w:rPr>
                <w:rFonts w:ascii="SimSun" w:eastAsia="SimSun" w:hAnsi="SimSun" w:cs="Times New Roman" w:hint="cs"/>
                <w:sz w:val="24"/>
                <w:szCs w:val="24"/>
                <w:rtl/>
                <w:cs/>
                <w:lang w:bidi="ar-EG"/>
              </w:rPr>
              <w:t>8</w:t>
            </w:r>
          </w:p>
        </w:tc>
        <w:tc>
          <w:tcPr>
            <w:tcW w:w="3561" w:type="dxa"/>
          </w:tcPr>
          <w:p w14:paraId="199C266C" w14:textId="77777777" w:rsidR="00EF5D4E" w:rsidRDefault="00000000">
            <w:pPr>
              <w:spacing w:line="360" w:lineRule="auto"/>
            </w:pPr>
            <w:r>
              <w:rPr>
                <w:rFonts w:ascii="SimSun" w:eastAsia="SimSun" w:hAnsi="SimSun" w:cs="SimSun"/>
                <w:sz w:val="24"/>
                <w:szCs w:val="24"/>
              </w:rPr>
              <w:t>NIC</w:t>
            </w:r>
          </w:p>
        </w:tc>
        <w:tc>
          <w:tcPr>
            <w:tcW w:w="3561" w:type="dxa"/>
          </w:tcPr>
          <w:p w14:paraId="167ACE03" w14:textId="77777777" w:rsidR="00EF5D4E" w:rsidRDefault="00000000">
            <w:pPr>
              <w:spacing w:line="360" w:lineRule="auto"/>
              <w:rPr>
                <w:rFonts w:ascii="Calibri" w:eastAsia="SimSun" w:hAnsi="Calibri" w:cs="Times New Roman"/>
                <w:lang w:eastAsia="zh-CN" w:bidi="ar-EG"/>
              </w:rPr>
            </w:pPr>
            <w:r>
              <w:rPr>
                <w:rFonts w:cs="Times New Roman" w:hint="cs"/>
                <w:rtl/>
                <w:cs/>
                <w:lang w:bidi="ar-EG"/>
              </w:rPr>
              <w:t>192.168.3.6</w:t>
            </w:r>
          </w:p>
        </w:tc>
      </w:tr>
      <w:tr w:rsidR="00EF5D4E" w14:paraId="1571117F" w14:textId="77777777">
        <w:tc>
          <w:tcPr>
            <w:tcW w:w="3560" w:type="dxa"/>
          </w:tcPr>
          <w:p w14:paraId="63F56505" w14:textId="77777777" w:rsidR="00EF5D4E" w:rsidRDefault="00000000">
            <w:pPr>
              <w:spacing w:line="360" w:lineRule="auto"/>
              <w:rPr>
                <w:rFonts w:ascii="SimSun" w:eastAsia="SimSun" w:hAnsi="SimSun" w:cs="SimSun"/>
                <w:sz w:val="24"/>
                <w:szCs w:val="24"/>
              </w:rPr>
            </w:pPr>
            <w:r>
              <w:rPr>
                <w:rFonts w:ascii="SimSun" w:eastAsia="SimSun" w:hAnsi="SimSun" w:cs="SimSun"/>
                <w:sz w:val="24"/>
                <w:szCs w:val="24"/>
              </w:rPr>
              <w:t>Internet Serve</w:t>
            </w:r>
          </w:p>
        </w:tc>
        <w:tc>
          <w:tcPr>
            <w:tcW w:w="3561" w:type="dxa"/>
          </w:tcPr>
          <w:p w14:paraId="58315E70" w14:textId="77777777" w:rsidR="00EF5D4E" w:rsidRDefault="00000000">
            <w:pPr>
              <w:spacing w:line="360" w:lineRule="auto"/>
              <w:rPr>
                <w:rFonts w:ascii="Calibri" w:eastAsia="SimSun" w:hAnsi="Calibri" w:cs="Times New Roman"/>
                <w:lang w:eastAsia="zh-CN"/>
              </w:rPr>
            </w:pPr>
            <w:r>
              <w:rPr>
                <w:rFonts w:ascii="SimSun" w:eastAsia="SimSun" w:hAnsi="SimSun" w:cs="SimSun"/>
                <w:sz w:val="24"/>
                <w:szCs w:val="24"/>
              </w:rPr>
              <w:t>NIC</w:t>
            </w:r>
          </w:p>
        </w:tc>
        <w:tc>
          <w:tcPr>
            <w:tcW w:w="3561" w:type="dxa"/>
          </w:tcPr>
          <w:p w14:paraId="7900CCF2" w14:textId="77777777" w:rsidR="00EF5D4E" w:rsidRDefault="00000000">
            <w:pPr>
              <w:pStyle w:val="NormalWeb"/>
              <w:spacing w:before="0" w:beforeAutospacing="0" w:after="0" w:afterAutospacing="0"/>
            </w:pPr>
            <w:r>
              <w:t>8.1.1.1</w:t>
            </w:r>
          </w:p>
          <w:p w14:paraId="2EC34D16" w14:textId="77777777" w:rsidR="00EF5D4E" w:rsidRDefault="00EF5D4E">
            <w:pPr>
              <w:spacing w:line="360" w:lineRule="auto"/>
            </w:pPr>
          </w:p>
        </w:tc>
      </w:tr>
      <w:tr w:rsidR="00EF5D4E" w14:paraId="46606DE9" w14:textId="77777777">
        <w:tc>
          <w:tcPr>
            <w:tcW w:w="3560" w:type="dxa"/>
          </w:tcPr>
          <w:p w14:paraId="2DB8FA12" w14:textId="77777777" w:rsidR="00EF5D4E" w:rsidRDefault="00000000">
            <w:pPr>
              <w:spacing w:line="360" w:lineRule="auto"/>
              <w:rPr>
                <w:rFonts w:ascii="SimSun" w:eastAsia="SimSun" w:hAnsi="SimSun" w:cs="SimSun"/>
                <w:sz w:val="24"/>
                <w:szCs w:val="24"/>
              </w:rPr>
            </w:pPr>
            <w:r>
              <w:rPr>
                <w:rFonts w:ascii="SimSun" w:eastAsia="SimSun" w:hAnsi="SimSun" w:cs="SimSun"/>
                <w:sz w:val="24"/>
                <w:szCs w:val="24"/>
              </w:rPr>
              <w:t>Internet Serve</w:t>
            </w:r>
          </w:p>
        </w:tc>
        <w:tc>
          <w:tcPr>
            <w:tcW w:w="3561" w:type="dxa"/>
          </w:tcPr>
          <w:p w14:paraId="2C5E6293" w14:textId="77777777" w:rsidR="00EF5D4E" w:rsidRDefault="00000000">
            <w:pPr>
              <w:spacing w:line="360" w:lineRule="auto"/>
              <w:rPr>
                <w:rFonts w:ascii="Calibri" w:eastAsia="SimSun" w:hAnsi="Calibri" w:cs="Times New Roman"/>
                <w:lang w:eastAsia="zh-CN"/>
              </w:rPr>
            </w:pPr>
            <w:r>
              <w:rPr>
                <w:rFonts w:ascii="SimSun" w:eastAsia="SimSun" w:hAnsi="SimSun" w:cs="SimSun"/>
                <w:sz w:val="24"/>
                <w:szCs w:val="24"/>
              </w:rPr>
              <w:t>NIC</w:t>
            </w:r>
          </w:p>
        </w:tc>
        <w:tc>
          <w:tcPr>
            <w:tcW w:w="3561" w:type="dxa"/>
          </w:tcPr>
          <w:p w14:paraId="3BF879AB" w14:textId="77777777" w:rsidR="00EF5D4E" w:rsidRDefault="00000000">
            <w:pPr>
              <w:spacing w:line="360" w:lineRule="auto"/>
              <w:rPr>
                <w:rFonts w:cs="Times New Roman"/>
                <w:lang w:bidi="ar-EG"/>
              </w:rPr>
            </w:pPr>
            <w:r>
              <w:rPr>
                <w:rFonts w:cs="Times New Roman" w:hint="cs"/>
                <w:rtl/>
                <w:cs/>
                <w:lang w:bidi="ar-EG"/>
              </w:rPr>
              <w:t>8.2.2.2</w:t>
            </w:r>
          </w:p>
        </w:tc>
      </w:tr>
      <w:tr w:rsidR="00EF5D4E" w14:paraId="6EAAF83C" w14:textId="77777777">
        <w:tc>
          <w:tcPr>
            <w:tcW w:w="3560" w:type="dxa"/>
          </w:tcPr>
          <w:p w14:paraId="7C6566D9" w14:textId="77777777" w:rsidR="00EF5D4E" w:rsidRDefault="00000000">
            <w:pPr>
              <w:spacing w:line="360" w:lineRule="auto"/>
              <w:rPr>
                <w:rFonts w:ascii="SimSun" w:eastAsia="SimSun" w:hAnsi="SimSun" w:cs="SimSun"/>
                <w:sz w:val="24"/>
                <w:szCs w:val="24"/>
              </w:rPr>
            </w:pPr>
            <w:r>
              <w:rPr>
                <w:rFonts w:ascii="SimSun" w:eastAsia="SimSun" w:hAnsi="SimSun" w:cs="SimSun"/>
                <w:sz w:val="24"/>
                <w:szCs w:val="24"/>
              </w:rPr>
              <w:t>Internet Serve</w:t>
            </w:r>
          </w:p>
        </w:tc>
        <w:tc>
          <w:tcPr>
            <w:tcW w:w="3561" w:type="dxa"/>
          </w:tcPr>
          <w:p w14:paraId="59277F8D" w14:textId="77777777" w:rsidR="00EF5D4E" w:rsidRDefault="00000000">
            <w:pPr>
              <w:spacing w:line="360" w:lineRule="auto"/>
              <w:rPr>
                <w:rFonts w:ascii="Calibri" w:eastAsia="SimSun" w:hAnsi="Calibri" w:cs="Times New Roman"/>
                <w:lang w:eastAsia="zh-CN"/>
              </w:rPr>
            </w:pPr>
            <w:r>
              <w:rPr>
                <w:rFonts w:ascii="SimSun" w:eastAsia="SimSun" w:hAnsi="SimSun" w:cs="SimSun"/>
                <w:sz w:val="24"/>
                <w:szCs w:val="24"/>
              </w:rPr>
              <w:t>NIC</w:t>
            </w:r>
          </w:p>
        </w:tc>
        <w:tc>
          <w:tcPr>
            <w:tcW w:w="3561" w:type="dxa"/>
          </w:tcPr>
          <w:p w14:paraId="5B5533A4" w14:textId="77777777" w:rsidR="00EF5D4E" w:rsidRDefault="00000000">
            <w:pPr>
              <w:spacing w:line="360" w:lineRule="auto"/>
              <w:rPr>
                <w:rFonts w:cs="Times New Roman"/>
                <w:lang w:bidi="ar-EG"/>
              </w:rPr>
            </w:pPr>
            <w:r>
              <w:rPr>
                <w:rFonts w:cs="Times New Roman" w:hint="cs"/>
                <w:rtl/>
                <w:cs/>
                <w:lang w:bidi="ar-EG"/>
              </w:rPr>
              <w:t>8.3.3.3</w:t>
            </w:r>
          </w:p>
        </w:tc>
      </w:tr>
      <w:tr w:rsidR="00EF5D4E" w14:paraId="4D6E38C3" w14:textId="77777777">
        <w:tc>
          <w:tcPr>
            <w:tcW w:w="3560" w:type="dxa"/>
          </w:tcPr>
          <w:p w14:paraId="300217F3" w14:textId="77777777" w:rsidR="00EF5D4E" w:rsidRDefault="00000000">
            <w:pPr>
              <w:spacing w:line="360" w:lineRule="auto"/>
              <w:rPr>
                <w:rFonts w:ascii="SimSun" w:eastAsia="SimSun" w:hAnsi="SimSun" w:cs="SimSun"/>
                <w:sz w:val="24"/>
                <w:szCs w:val="24"/>
              </w:rPr>
            </w:pPr>
            <w:r>
              <w:rPr>
                <w:rFonts w:ascii="SimSun" w:eastAsia="SimSun" w:hAnsi="SimSun" w:cs="SimSun"/>
                <w:sz w:val="24"/>
                <w:szCs w:val="24"/>
              </w:rPr>
              <w:t>Internet Serve</w:t>
            </w:r>
          </w:p>
        </w:tc>
        <w:tc>
          <w:tcPr>
            <w:tcW w:w="3561" w:type="dxa"/>
          </w:tcPr>
          <w:p w14:paraId="5B5D8C62" w14:textId="77777777" w:rsidR="00EF5D4E" w:rsidRDefault="00000000">
            <w:pPr>
              <w:spacing w:line="360" w:lineRule="auto"/>
              <w:rPr>
                <w:rFonts w:ascii="Calibri" w:eastAsia="SimSun" w:hAnsi="Calibri" w:cs="Times New Roman"/>
                <w:lang w:eastAsia="zh-CN"/>
              </w:rPr>
            </w:pPr>
            <w:r>
              <w:rPr>
                <w:rFonts w:ascii="SimSun" w:eastAsia="SimSun" w:hAnsi="SimSun" w:cs="SimSun"/>
                <w:sz w:val="24"/>
                <w:szCs w:val="24"/>
              </w:rPr>
              <w:t>NIC</w:t>
            </w:r>
          </w:p>
        </w:tc>
        <w:tc>
          <w:tcPr>
            <w:tcW w:w="3561" w:type="dxa"/>
          </w:tcPr>
          <w:p w14:paraId="2EDF73E7" w14:textId="77777777" w:rsidR="00EF5D4E" w:rsidRDefault="00000000">
            <w:pPr>
              <w:spacing w:line="360" w:lineRule="auto"/>
              <w:rPr>
                <w:rFonts w:cs="Times New Roman"/>
                <w:lang w:bidi="ar-EG"/>
              </w:rPr>
            </w:pPr>
            <w:r>
              <w:rPr>
                <w:rFonts w:cs="Times New Roman" w:hint="cs"/>
                <w:rtl/>
                <w:cs/>
                <w:lang w:bidi="ar-EG"/>
              </w:rPr>
              <w:t>8.8.8.8</w:t>
            </w:r>
          </w:p>
        </w:tc>
      </w:tr>
      <w:tr w:rsidR="00EF5D4E" w14:paraId="09924B91" w14:textId="77777777">
        <w:tc>
          <w:tcPr>
            <w:tcW w:w="3560" w:type="dxa"/>
          </w:tcPr>
          <w:p w14:paraId="1884747F" w14:textId="77777777" w:rsidR="00EF5D4E" w:rsidRDefault="00000000">
            <w:pPr>
              <w:spacing w:line="360" w:lineRule="auto"/>
              <w:rPr>
                <w:rFonts w:ascii="SimSun" w:eastAsia="SimSun" w:hAnsi="SimSun" w:cs="SimSun"/>
                <w:sz w:val="24"/>
                <w:szCs w:val="24"/>
              </w:rPr>
            </w:pPr>
            <w:r>
              <w:rPr>
                <w:rFonts w:ascii="SimSun" w:eastAsia="SimSun" w:hAnsi="SimSun" w:cs="SimSun"/>
                <w:sz w:val="24"/>
                <w:szCs w:val="24"/>
              </w:rPr>
              <w:t>Internet Serve</w:t>
            </w:r>
          </w:p>
        </w:tc>
        <w:tc>
          <w:tcPr>
            <w:tcW w:w="3561" w:type="dxa"/>
          </w:tcPr>
          <w:p w14:paraId="2C75F5F1" w14:textId="77777777" w:rsidR="00EF5D4E" w:rsidRDefault="00000000">
            <w:pPr>
              <w:spacing w:line="360" w:lineRule="auto"/>
              <w:rPr>
                <w:rFonts w:ascii="Calibri" w:eastAsia="SimSun" w:hAnsi="Calibri" w:cs="Times New Roman"/>
                <w:lang w:eastAsia="zh-CN"/>
              </w:rPr>
            </w:pPr>
            <w:r>
              <w:rPr>
                <w:rFonts w:ascii="SimSun" w:eastAsia="SimSun" w:hAnsi="SimSun" w:cs="SimSun"/>
                <w:sz w:val="24"/>
                <w:szCs w:val="24"/>
              </w:rPr>
              <w:t>NIC</w:t>
            </w:r>
          </w:p>
        </w:tc>
        <w:tc>
          <w:tcPr>
            <w:tcW w:w="3561" w:type="dxa"/>
          </w:tcPr>
          <w:p w14:paraId="4468F52B" w14:textId="77777777" w:rsidR="00EF5D4E" w:rsidRDefault="00000000">
            <w:pPr>
              <w:spacing w:line="360" w:lineRule="auto"/>
              <w:rPr>
                <w:rFonts w:cs="Times New Roman"/>
                <w:lang w:bidi="ar-EG"/>
              </w:rPr>
            </w:pPr>
            <w:r>
              <w:rPr>
                <w:rFonts w:cs="Times New Roman" w:hint="cs"/>
                <w:rtl/>
                <w:cs/>
                <w:lang w:bidi="ar-EG"/>
              </w:rPr>
              <w:t>8.8.4.4</w:t>
            </w:r>
          </w:p>
        </w:tc>
      </w:tr>
      <w:tr w:rsidR="00EF5D4E" w14:paraId="57BE1C9B" w14:textId="77777777">
        <w:tc>
          <w:tcPr>
            <w:tcW w:w="3560" w:type="dxa"/>
            <w:vMerge w:val="restart"/>
          </w:tcPr>
          <w:p w14:paraId="4C699E17" w14:textId="77777777" w:rsidR="00EF5D4E" w:rsidRDefault="00000000">
            <w:pPr>
              <w:spacing w:line="360" w:lineRule="auto"/>
              <w:rPr>
                <w:rFonts w:ascii="SimSun" w:eastAsia="SimSun" w:hAnsi="SimSun" w:cs="Times New Roman"/>
                <w:sz w:val="24"/>
                <w:szCs w:val="24"/>
                <w:lang w:bidi="ar-EG"/>
              </w:rPr>
            </w:pPr>
            <w:r>
              <w:rPr>
                <w:rFonts w:ascii="SimSun" w:eastAsia="SimSun" w:hAnsi="SimSun" w:cs="Times New Roman"/>
                <w:sz w:val="24"/>
                <w:szCs w:val="24"/>
                <w:lang w:bidi="ar-EG"/>
              </w:rPr>
              <w:t>ALX</w:t>
            </w:r>
          </w:p>
        </w:tc>
        <w:tc>
          <w:tcPr>
            <w:tcW w:w="3561" w:type="dxa"/>
          </w:tcPr>
          <w:p w14:paraId="0AE2BCD6" w14:textId="77777777" w:rsidR="00EF5D4E" w:rsidRDefault="00000000">
            <w:pPr>
              <w:spacing w:line="360" w:lineRule="auto"/>
            </w:pPr>
            <w:r>
              <w:t>F0/1</w:t>
            </w:r>
          </w:p>
        </w:tc>
        <w:tc>
          <w:tcPr>
            <w:tcW w:w="3561" w:type="dxa"/>
          </w:tcPr>
          <w:p w14:paraId="37732779" w14:textId="77777777" w:rsidR="00EF5D4E" w:rsidRDefault="00000000">
            <w:pPr>
              <w:spacing w:line="360" w:lineRule="auto"/>
            </w:pPr>
            <w:r>
              <w:t>192.168.20.2</w:t>
            </w:r>
          </w:p>
        </w:tc>
      </w:tr>
      <w:tr w:rsidR="00EF5D4E" w14:paraId="1E3BA510" w14:textId="77777777">
        <w:tc>
          <w:tcPr>
            <w:tcW w:w="3560" w:type="dxa"/>
            <w:vMerge/>
          </w:tcPr>
          <w:p w14:paraId="335C435F" w14:textId="77777777" w:rsidR="00EF5D4E" w:rsidRDefault="00EF5D4E">
            <w:pPr>
              <w:spacing w:line="360" w:lineRule="auto"/>
              <w:rPr>
                <w:rFonts w:ascii="SimSun" w:eastAsia="SimSun" w:hAnsi="SimSun" w:cs="SimSun"/>
                <w:sz w:val="24"/>
                <w:szCs w:val="24"/>
              </w:rPr>
            </w:pPr>
          </w:p>
        </w:tc>
        <w:tc>
          <w:tcPr>
            <w:tcW w:w="3561" w:type="dxa"/>
          </w:tcPr>
          <w:p w14:paraId="75915DEA" w14:textId="77777777" w:rsidR="00EF5D4E" w:rsidRDefault="00000000">
            <w:pPr>
              <w:spacing w:line="360" w:lineRule="auto"/>
            </w:pPr>
            <w:r>
              <w:t>S0/1/0</w:t>
            </w:r>
          </w:p>
        </w:tc>
        <w:tc>
          <w:tcPr>
            <w:tcW w:w="3561" w:type="dxa"/>
          </w:tcPr>
          <w:p w14:paraId="64CCC202" w14:textId="77777777" w:rsidR="00EF5D4E" w:rsidRDefault="00000000">
            <w:pPr>
              <w:spacing w:line="360" w:lineRule="auto"/>
            </w:pPr>
            <w:r>
              <w:t>30.0.0.1</w:t>
            </w:r>
          </w:p>
        </w:tc>
      </w:tr>
      <w:tr w:rsidR="00EF5D4E" w14:paraId="4CF21616" w14:textId="77777777">
        <w:tc>
          <w:tcPr>
            <w:tcW w:w="3560" w:type="dxa"/>
          </w:tcPr>
          <w:p w14:paraId="71382496" w14:textId="77777777" w:rsidR="00EF5D4E" w:rsidRDefault="00000000">
            <w:pPr>
              <w:spacing w:line="360" w:lineRule="auto"/>
              <w:rPr>
                <w:rFonts w:ascii="SimSun" w:eastAsia="SimSun" w:hAnsi="SimSun" w:cs="SimSun"/>
                <w:sz w:val="24"/>
                <w:szCs w:val="24"/>
              </w:rPr>
            </w:pPr>
            <w:r>
              <w:rPr>
                <w:rFonts w:ascii="SimSun" w:eastAsia="SimSun" w:hAnsi="SimSun" w:cs="SimSun"/>
                <w:sz w:val="24"/>
                <w:szCs w:val="24"/>
              </w:rPr>
              <w:t>ISP</w:t>
            </w:r>
          </w:p>
        </w:tc>
        <w:tc>
          <w:tcPr>
            <w:tcW w:w="3561" w:type="dxa"/>
          </w:tcPr>
          <w:p w14:paraId="11E07D2A" w14:textId="77777777" w:rsidR="00EF5D4E" w:rsidRDefault="00000000">
            <w:pPr>
              <w:spacing w:line="360" w:lineRule="auto"/>
            </w:pPr>
            <w:r>
              <w:t>F0/0</w:t>
            </w:r>
          </w:p>
        </w:tc>
        <w:tc>
          <w:tcPr>
            <w:tcW w:w="3561" w:type="dxa"/>
          </w:tcPr>
          <w:p w14:paraId="6C2E72AC" w14:textId="77777777" w:rsidR="00EF5D4E" w:rsidRDefault="00000000">
            <w:pPr>
              <w:spacing w:line="360" w:lineRule="auto"/>
            </w:pPr>
            <w:r>
              <w:t>8.10.10.10</w:t>
            </w:r>
          </w:p>
        </w:tc>
      </w:tr>
      <w:tr w:rsidR="00EF5D4E" w14:paraId="209FF623" w14:textId="77777777">
        <w:tc>
          <w:tcPr>
            <w:tcW w:w="3560" w:type="dxa"/>
          </w:tcPr>
          <w:p w14:paraId="7E462F84" w14:textId="77777777" w:rsidR="00EF5D4E" w:rsidRDefault="00000000">
            <w:pPr>
              <w:spacing w:line="360" w:lineRule="auto"/>
              <w:rPr>
                <w:rFonts w:ascii="SimSun" w:eastAsia="SimSun" w:hAnsi="SimSun" w:cs="SimSun"/>
                <w:sz w:val="24"/>
                <w:szCs w:val="24"/>
                <w:lang w:eastAsia="zh-CN"/>
              </w:rPr>
            </w:pPr>
            <w:r>
              <w:rPr>
                <w:rFonts w:ascii="SimSun" w:eastAsia="SimSun" w:hAnsi="SimSun" w:cs="SimSun"/>
                <w:sz w:val="24"/>
                <w:szCs w:val="24"/>
              </w:rPr>
              <w:t>ISP</w:t>
            </w:r>
          </w:p>
        </w:tc>
        <w:tc>
          <w:tcPr>
            <w:tcW w:w="3561" w:type="dxa"/>
          </w:tcPr>
          <w:p w14:paraId="6599DFE0" w14:textId="77777777" w:rsidR="00EF5D4E" w:rsidRDefault="00000000">
            <w:pPr>
              <w:spacing w:line="360" w:lineRule="auto"/>
            </w:pPr>
            <w:r>
              <w:t>S0/0/0</w:t>
            </w:r>
          </w:p>
        </w:tc>
        <w:tc>
          <w:tcPr>
            <w:tcW w:w="3561" w:type="dxa"/>
          </w:tcPr>
          <w:p w14:paraId="5B2E7734" w14:textId="77777777" w:rsidR="00EF5D4E" w:rsidRDefault="00000000">
            <w:pPr>
              <w:spacing w:line="360" w:lineRule="auto"/>
            </w:pPr>
            <w:r>
              <w:t>30.0.0.2</w:t>
            </w:r>
          </w:p>
        </w:tc>
      </w:tr>
    </w:tbl>
    <w:p w14:paraId="33B253F0" w14:textId="77777777" w:rsidR="00EF5D4E" w:rsidRDefault="00EF5D4E"/>
    <w:p w14:paraId="5B4AF301" w14:textId="77777777" w:rsidR="00EF5D4E" w:rsidRDefault="00000000">
      <w:r>
        <w:t>CONFIGURATION</w:t>
      </w:r>
    </w:p>
    <w:p w14:paraId="65595EE1" w14:textId="77777777" w:rsidR="00EF5D4E" w:rsidRDefault="00EF5D4E"/>
    <w:p w14:paraId="3099BEB2" w14:textId="77777777" w:rsidR="00EF5D4E" w:rsidRDefault="00000000">
      <w:r>
        <w:t>MLS Config</w:t>
      </w:r>
    </w:p>
    <w:p w14:paraId="15358E28" w14:textId="77777777" w:rsidR="00EF5D4E" w:rsidRDefault="00000000">
      <w:r>
        <w:t>==========</w:t>
      </w:r>
    </w:p>
    <w:p w14:paraId="429B3FB1" w14:textId="77777777" w:rsidR="00EF5D4E" w:rsidRDefault="00000000">
      <w:r>
        <w:t>en</w:t>
      </w:r>
    </w:p>
    <w:p w14:paraId="58E734C1" w14:textId="77777777" w:rsidR="00EF5D4E" w:rsidRDefault="00000000">
      <w:r>
        <w:t xml:space="preserve"> conf t</w:t>
      </w:r>
    </w:p>
    <w:p w14:paraId="38DFA695" w14:textId="77777777" w:rsidR="00EF5D4E" w:rsidRDefault="00000000">
      <w:r>
        <w:t xml:space="preserve">  Hostname MLS</w:t>
      </w:r>
    </w:p>
    <w:p w14:paraId="77066D21" w14:textId="77777777" w:rsidR="00EF5D4E" w:rsidRDefault="00000000">
      <w:r>
        <w:t xml:space="preserve">   int Range f0/1-24</w:t>
      </w:r>
    </w:p>
    <w:p w14:paraId="4C95845F" w14:textId="77777777" w:rsidR="00EF5D4E" w:rsidRDefault="00000000">
      <w:r>
        <w:t xml:space="preserve">     switchport trunk encap dot1q</w:t>
      </w:r>
    </w:p>
    <w:p w14:paraId="1F04143E" w14:textId="77777777" w:rsidR="00EF5D4E" w:rsidRDefault="00000000">
      <w:r>
        <w:t xml:space="preserve">     switchport mode trunk</w:t>
      </w:r>
    </w:p>
    <w:p w14:paraId="7A895F4B" w14:textId="77777777" w:rsidR="00EF5D4E" w:rsidRDefault="00EF5D4E"/>
    <w:p w14:paraId="0319B91C" w14:textId="77777777" w:rsidR="00EF5D4E" w:rsidRDefault="00000000">
      <w:r>
        <w:t xml:space="preserve"> !!!! sh int trunk</w:t>
      </w:r>
    </w:p>
    <w:p w14:paraId="0CDF1A34" w14:textId="77777777" w:rsidR="00EF5D4E" w:rsidRDefault="00EF5D4E"/>
    <w:p w14:paraId="65FCE4C1" w14:textId="77777777" w:rsidR="00EF5D4E" w:rsidRDefault="00000000">
      <w:r>
        <w:t xml:space="preserve">en </w:t>
      </w:r>
    </w:p>
    <w:p w14:paraId="31E0A2DC" w14:textId="77777777" w:rsidR="00EF5D4E" w:rsidRDefault="00000000">
      <w:r>
        <w:lastRenderedPageBreak/>
        <w:t xml:space="preserve"> conf t</w:t>
      </w:r>
    </w:p>
    <w:p w14:paraId="11D4ABEA" w14:textId="77777777" w:rsidR="00EF5D4E" w:rsidRDefault="00000000">
      <w:r>
        <w:t xml:space="preserve">  vtp domain cisco</w:t>
      </w:r>
    </w:p>
    <w:p w14:paraId="26D3E941" w14:textId="77777777" w:rsidR="00EF5D4E" w:rsidRDefault="00EF5D4E"/>
    <w:p w14:paraId="2AA833C3" w14:textId="77777777" w:rsidR="00EF5D4E" w:rsidRDefault="00000000">
      <w:r>
        <w:t>!!!!! sh vtp status</w:t>
      </w:r>
    </w:p>
    <w:p w14:paraId="11D68ED1" w14:textId="77777777" w:rsidR="00EF5D4E" w:rsidRDefault="00EF5D4E"/>
    <w:p w14:paraId="6F31ACA2" w14:textId="77777777" w:rsidR="00EF5D4E" w:rsidRDefault="00000000">
      <w:r>
        <w:t>en</w:t>
      </w:r>
    </w:p>
    <w:p w14:paraId="5FB8B258" w14:textId="77777777" w:rsidR="00EF5D4E" w:rsidRDefault="00000000">
      <w:r>
        <w:t xml:space="preserve"> conf t</w:t>
      </w:r>
    </w:p>
    <w:p w14:paraId="4B9EBE99" w14:textId="77777777" w:rsidR="00EF5D4E" w:rsidRDefault="00000000">
      <w:r>
        <w:t xml:space="preserve">  vlan 2</w:t>
      </w:r>
    </w:p>
    <w:p w14:paraId="2402CB40" w14:textId="77777777" w:rsidR="00EF5D4E" w:rsidRDefault="00000000">
      <w:r>
        <w:t xml:space="preserve">   name HR</w:t>
      </w:r>
    </w:p>
    <w:p w14:paraId="1A3C1DA9" w14:textId="77777777" w:rsidR="00EF5D4E" w:rsidRDefault="00000000">
      <w:r>
        <w:t xml:space="preserve">  vlan 3ho</w:t>
      </w:r>
    </w:p>
    <w:p w14:paraId="0F4A93D8" w14:textId="77777777" w:rsidR="00EF5D4E" w:rsidRDefault="00000000">
      <w:r>
        <w:t xml:space="preserve">   name Sales</w:t>
      </w:r>
    </w:p>
    <w:p w14:paraId="3B1688D4" w14:textId="77777777" w:rsidR="00EF5D4E" w:rsidRDefault="00EF5D4E"/>
    <w:p w14:paraId="6A8C122B" w14:textId="77777777" w:rsidR="00EF5D4E" w:rsidRDefault="00000000">
      <w:r>
        <w:t>!!!!! sh vlan brief</w:t>
      </w:r>
    </w:p>
    <w:p w14:paraId="1AA1DDB4" w14:textId="77777777" w:rsidR="00EF5D4E" w:rsidRDefault="00EF5D4E"/>
    <w:p w14:paraId="4EC31350" w14:textId="77777777" w:rsidR="00EF5D4E" w:rsidRDefault="00000000">
      <w:r>
        <w:t>en</w:t>
      </w:r>
    </w:p>
    <w:p w14:paraId="2CC8C47F" w14:textId="77777777" w:rsidR="00EF5D4E" w:rsidRDefault="00000000">
      <w:r>
        <w:t xml:space="preserve"> conf t</w:t>
      </w:r>
    </w:p>
    <w:p w14:paraId="2D270D36" w14:textId="77777777" w:rsidR="00EF5D4E" w:rsidRDefault="00000000">
      <w:r>
        <w:t xml:space="preserve">  ip routing</w:t>
      </w:r>
    </w:p>
    <w:p w14:paraId="4E32989F" w14:textId="77777777" w:rsidR="00EF5D4E" w:rsidRDefault="00000000">
      <w:r>
        <w:t xml:space="preserve">   int vlan 1 </w:t>
      </w:r>
    </w:p>
    <w:p w14:paraId="0615FAF6" w14:textId="77777777" w:rsidR="00EF5D4E" w:rsidRDefault="00000000">
      <w:r>
        <w:t xml:space="preserve">    ip add 192.168.1.200 255.255.255.0</w:t>
      </w:r>
    </w:p>
    <w:p w14:paraId="144951C3" w14:textId="77777777" w:rsidR="00EF5D4E" w:rsidRDefault="00000000">
      <w:r>
        <w:t xml:space="preserve">    no sh</w:t>
      </w:r>
    </w:p>
    <w:p w14:paraId="5BD267A0" w14:textId="77777777" w:rsidR="00EF5D4E" w:rsidRDefault="00000000">
      <w:r>
        <w:t xml:space="preserve">   int vlan 2 </w:t>
      </w:r>
    </w:p>
    <w:p w14:paraId="31DE5166" w14:textId="77777777" w:rsidR="00EF5D4E" w:rsidRDefault="00000000">
      <w:r>
        <w:t xml:space="preserve">    ip add 192.168.2.200 255.255.255.0</w:t>
      </w:r>
    </w:p>
    <w:p w14:paraId="38E57B97" w14:textId="77777777" w:rsidR="00EF5D4E" w:rsidRDefault="00000000">
      <w:r>
        <w:t xml:space="preserve">    no sh</w:t>
      </w:r>
    </w:p>
    <w:p w14:paraId="56C318E9" w14:textId="77777777" w:rsidR="00EF5D4E" w:rsidRDefault="00000000">
      <w:r>
        <w:t xml:space="preserve">   int vlan 3 </w:t>
      </w:r>
    </w:p>
    <w:p w14:paraId="159F804F" w14:textId="77777777" w:rsidR="00EF5D4E" w:rsidRDefault="00000000">
      <w:r>
        <w:t xml:space="preserve">    ip add 192.168.3.200 255.255.255.0</w:t>
      </w:r>
    </w:p>
    <w:p w14:paraId="230A0C20" w14:textId="77777777" w:rsidR="00EF5D4E" w:rsidRDefault="00000000">
      <w:r>
        <w:t xml:space="preserve">    no sh</w:t>
      </w:r>
    </w:p>
    <w:p w14:paraId="537FEEA8" w14:textId="77777777" w:rsidR="00EF5D4E" w:rsidRDefault="00000000">
      <w:r>
        <w:t xml:space="preserve">   </w:t>
      </w:r>
    </w:p>
    <w:p w14:paraId="6DF3845C" w14:textId="77777777" w:rsidR="00EF5D4E" w:rsidRDefault="00000000">
      <w:r>
        <w:t>!!!! sh ip int brief</w:t>
      </w:r>
    </w:p>
    <w:p w14:paraId="3229BBC1" w14:textId="77777777" w:rsidR="00EF5D4E" w:rsidRDefault="00000000">
      <w:r>
        <w:t>!!!! sh ip route</w:t>
      </w:r>
    </w:p>
    <w:p w14:paraId="0614982F" w14:textId="77777777" w:rsidR="00EF5D4E" w:rsidRDefault="00EF5D4E"/>
    <w:p w14:paraId="5F1EF7F9" w14:textId="77777777" w:rsidR="00EF5D4E" w:rsidRDefault="00000000">
      <w:r>
        <w:t>en</w:t>
      </w:r>
    </w:p>
    <w:p w14:paraId="421BEE70" w14:textId="77777777" w:rsidR="00EF5D4E" w:rsidRDefault="00000000">
      <w:r>
        <w:t xml:space="preserve"> conf t</w:t>
      </w:r>
    </w:p>
    <w:p w14:paraId="44971681" w14:textId="77777777" w:rsidR="00EF5D4E" w:rsidRDefault="00000000">
      <w:r>
        <w:t xml:space="preserve">  ip dhcp pool IT</w:t>
      </w:r>
    </w:p>
    <w:p w14:paraId="73472834" w14:textId="77777777" w:rsidR="00EF5D4E" w:rsidRDefault="00000000">
      <w:r>
        <w:lastRenderedPageBreak/>
        <w:t xml:space="preserve">   network 192.168.1.0 255.255.255.0</w:t>
      </w:r>
    </w:p>
    <w:p w14:paraId="0BDE4ED3" w14:textId="77777777" w:rsidR="00EF5D4E" w:rsidRDefault="00000000">
      <w:r>
        <w:t xml:space="preserve">   default-router 192.168.1.200</w:t>
      </w:r>
    </w:p>
    <w:p w14:paraId="6A82B8E9" w14:textId="77777777" w:rsidR="00EF5D4E" w:rsidRDefault="00000000">
      <w:r>
        <w:t xml:space="preserve">   dns 8.8.8.8</w:t>
      </w:r>
    </w:p>
    <w:p w14:paraId="33FCAEB1" w14:textId="77777777" w:rsidR="00EF5D4E" w:rsidRDefault="00EF5D4E"/>
    <w:p w14:paraId="7FC6934A" w14:textId="77777777" w:rsidR="00EF5D4E" w:rsidRDefault="00000000">
      <w:r>
        <w:t>en</w:t>
      </w:r>
    </w:p>
    <w:p w14:paraId="000D79AB" w14:textId="77777777" w:rsidR="00EF5D4E" w:rsidRDefault="00000000">
      <w:r>
        <w:t xml:space="preserve"> conf t</w:t>
      </w:r>
    </w:p>
    <w:p w14:paraId="20014B4C" w14:textId="77777777" w:rsidR="00EF5D4E" w:rsidRDefault="00000000">
      <w:r>
        <w:t xml:space="preserve">  ip dhcp pool HR</w:t>
      </w:r>
    </w:p>
    <w:p w14:paraId="6CB26299" w14:textId="77777777" w:rsidR="00EF5D4E" w:rsidRDefault="00000000">
      <w:r>
        <w:t xml:space="preserve">   network 192.168.2.0 255.255.255.0</w:t>
      </w:r>
    </w:p>
    <w:p w14:paraId="127D73B5" w14:textId="77777777" w:rsidR="00EF5D4E" w:rsidRDefault="00000000">
      <w:r>
        <w:t xml:space="preserve">   default-router 192.168.2.200</w:t>
      </w:r>
    </w:p>
    <w:p w14:paraId="71CC9E6C" w14:textId="77777777" w:rsidR="00EF5D4E" w:rsidRDefault="00000000">
      <w:r>
        <w:t xml:space="preserve">   dns 8.8.8.8</w:t>
      </w:r>
    </w:p>
    <w:p w14:paraId="51E693DD" w14:textId="77777777" w:rsidR="00EF5D4E" w:rsidRDefault="00EF5D4E"/>
    <w:p w14:paraId="15C35E3A" w14:textId="77777777" w:rsidR="00EF5D4E" w:rsidRDefault="00000000">
      <w:r>
        <w:t>en</w:t>
      </w:r>
    </w:p>
    <w:p w14:paraId="0302A1DA" w14:textId="77777777" w:rsidR="00EF5D4E" w:rsidRDefault="00000000">
      <w:r>
        <w:t xml:space="preserve"> conf t</w:t>
      </w:r>
    </w:p>
    <w:p w14:paraId="1707E650" w14:textId="77777777" w:rsidR="00EF5D4E" w:rsidRDefault="00000000">
      <w:r>
        <w:t xml:space="preserve">  ip dhcp pool Sales</w:t>
      </w:r>
    </w:p>
    <w:p w14:paraId="251B54CC" w14:textId="77777777" w:rsidR="00EF5D4E" w:rsidRDefault="00000000">
      <w:r>
        <w:t xml:space="preserve">   network 192.168.3.0 255.255.255.0</w:t>
      </w:r>
    </w:p>
    <w:p w14:paraId="2490D666" w14:textId="77777777" w:rsidR="00EF5D4E" w:rsidRDefault="00000000">
      <w:r>
        <w:t xml:space="preserve">   default-router 192.168.3.200</w:t>
      </w:r>
    </w:p>
    <w:p w14:paraId="637DDB0C" w14:textId="77777777" w:rsidR="00EF5D4E" w:rsidRDefault="00000000">
      <w:r>
        <w:t xml:space="preserve">   dns 8.8.8.8</w:t>
      </w:r>
    </w:p>
    <w:p w14:paraId="6E494CF3" w14:textId="77777777" w:rsidR="00EF5D4E" w:rsidRDefault="00EF5D4E"/>
    <w:p w14:paraId="0D19EE35" w14:textId="77777777" w:rsidR="00EF5D4E" w:rsidRDefault="00000000">
      <w:r>
        <w:t>!!!! sh ip dhcp binding</w:t>
      </w:r>
    </w:p>
    <w:p w14:paraId="36D41855" w14:textId="77777777" w:rsidR="00EF5D4E" w:rsidRDefault="00EF5D4E"/>
    <w:p w14:paraId="01B64DBF" w14:textId="77777777" w:rsidR="00EF5D4E" w:rsidRDefault="00000000">
      <w:r>
        <w:t>en</w:t>
      </w:r>
    </w:p>
    <w:p w14:paraId="49D15C32" w14:textId="77777777" w:rsidR="00EF5D4E" w:rsidRDefault="00000000">
      <w:r>
        <w:t xml:space="preserve"> conf t</w:t>
      </w:r>
    </w:p>
    <w:p w14:paraId="7FCAD2C3" w14:textId="77777777" w:rsidR="00EF5D4E" w:rsidRDefault="00000000">
      <w:r>
        <w:t xml:space="preserve">  spanning-tree vlan 1 priority 8192 </w:t>
      </w:r>
    </w:p>
    <w:p w14:paraId="23048990" w14:textId="77777777" w:rsidR="00EF5D4E" w:rsidRDefault="00000000">
      <w:r>
        <w:t xml:space="preserve">  spanning-tree vlan 2 priority 8192</w:t>
      </w:r>
    </w:p>
    <w:p w14:paraId="001E2392" w14:textId="77777777" w:rsidR="00EF5D4E" w:rsidRDefault="00000000">
      <w:r>
        <w:t xml:space="preserve">  spanning-tree vlan 3 priority 8192</w:t>
      </w:r>
    </w:p>
    <w:p w14:paraId="1F474BBE" w14:textId="77777777" w:rsidR="00EF5D4E" w:rsidRDefault="00EF5D4E"/>
    <w:p w14:paraId="0D31783E" w14:textId="77777777" w:rsidR="00EF5D4E" w:rsidRDefault="00000000">
      <w:r>
        <w:t>!!!! sh spanning-tree</w:t>
      </w:r>
    </w:p>
    <w:p w14:paraId="3DDE9793" w14:textId="77777777" w:rsidR="00EF5D4E" w:rsidRDefault="00EF5D4E"/>
    <w:p w14:paraId="1F69ACF5" w14:textId="77777777" w:rsidR="00EF5D4E" w:rsidRDefault="00000000">
      <w:r>
        <w:t>en</w:t>
      </w:r>
    </w:p>
    <w:p w14:paraId="341D0294" w14:textId="77777777" w:rsidR="00EF5D4E" w:rsidRDefault="00000000">
      <w:r>
        <w:t xml:space="preserve"> conf t</w:t>
      </w:r>
    </w:p>
    <w:p w14:paraId="57F8BDDB" w14:textId="77777777" w:rsidR="00EF5D4E" w:rsidRDefault="00000000">
      <w:r>
        <w:t xml:space="preserve">  int range f0/1-2</w:t>
      </w:r>
    </w:p>
    <w:p w14:paraId="7C986F71" w14:textId="77777777" w:rsidR="00EF5D4E" w:rsidRDefault="00000000">
      <w:r>
        <w:t xml:space="preserve">   channel-group 1 mode on</w:t>
      </w:r>
    </w:p>
    <w:p w14:paraId="7EF85009" w14:textId="77777777" w:rsidR="00EF5D4E" w:rsidRDefault="00EF5D4E"/>
    <w:p w14:paraId="17237191" w14:textId="77777777" w:rsidR="00EF5D4E" w:rsidRDefault="00000000">
      <w:r>
        <w:lastRenderedPageBreak/>
        <w:t xml:space="preserve">  int range f0/3-4</w:t>
      </w:r>
    </w:p>
    <w:p w14:paraId="45C88ABD" w14:textId="77777777" w:rsidR="00EF5D4E" w:rsidRDefault="00000000">
      <w:r>
        <w:t xml:space="preserve">   channel-group 2 mode on</w:t>
      </w:r>
    </w:p>
    <w:p w14:paraId="397F3DF1" w14:textId="77777777" w:rsidR="00EF5D4E" w:rsidRDefault="00EF5D4E"/>
    <w:p w14:paraId="617812C0" w14:textId="77777777" w:rsidR="00EF5D4E" w:rsidRDefault="00000000">
      <w:r>
        <w:t xml:space="preserve">  int range f0/5-6</w:t>
      </w:r>
    </w:p>
    <w:p w14:paraId="56744589" w14:textId="77777777" w:rsidR="00EF5D4E" w:rsidRDefault="00000000">
      <w:r>
        <w:t xml:space="preserve">   channel-group 3 mode on</w:t>
      </w:r>
    </w:p>
    <w:p w14:paraId="459C874A" w14:textId="77777777" w:rsidR="00EF5D4E" w:rsidRDefault="00EF5D4E"/>
    <w:p w14:paraId="20FEF8A7" w14:textId="77777777" w:rsidR="00EF5D4E" w:rsidRDefault="00000000">
      <w:r>
        <w:t xml:space="preserve">!!!! sh etherchannel summary </w:t>
      </w:r>
    </w:p>
    <w:p w14:paraId="7095DF2E" w14:textId="77777777" w:rsidR="00EF5D4E" w:rsidRDefault="00000000">
      <w:r>
        <w:t>!!!! sh etherchannel port-channel</w:t>
      </w:r>
    </w:p>
    <w:p w14:paraId="409FD09C" w14:textId="77777777" w:rsidR="00EF5D4E" w:rsidRDefault="00EF5D4E"/>
    <w:p w14:paraId="4E12D5E6" w14:textId="77777777" w:rsidR="00EF5D4E" w:rsidRDefault="00000000">
      <w:r>
        <w:t>en</w:t>
      </w:r>
    </w:p>
    <w:p w14:paraId="43A4C19B" w14:textId="77777777" w:rsidR="00EF5D4E" w:rsidRDefault="00000000">
      <w:r>
        <w:t xml:space="preserve"> conf t</w:t>
      </w:r>
    </w:p>
    <w:p w14:paraId="22A4241D" w14:textId="77777777" w:rsidR="00EF5D4E" w:rsidRDefault="00000000">
      <w:r>
        <w:t xml:space="preserve">  int g0/1</w:t>
      </w:r>
    </w:p>
    <w:p w14:paraId="0E0A26FC" w14:textId="77777777" w:rsidR="00EF5D4E" w:rsidRDefault="00000000">
      <w:r>
        <w:t xml:space="preserve">   no switchport</w:t>
      </w:r>
    </w:p>
    <w:p w14:paraId="368638BC" w14:textId="77777777" w:rsidR="00EF5D4E" w:rsidRDefault="00000000">
      <w:r>
        <w:t xml:space="preserve">   ip address 192.168.20.1 255.255.255.0</w:t>
      </w:r>
    </w:p>
    <w:p w14:paraId="563B5E0F" w14:textId="77777777" w:rsidR="00EF5D4E" w:rsidRDefault="00000000">
      <w:r>
        <w:t xml:space="preserve">   no sh</w:t>
      </w:r>
    </w:p>
    <w:p w14:paraId="3E945684" w14:textId="77777777" w:rsidR="00EF5D4E" w:rsidRDefault="00000000">
      <w:r>
        <w:t xml:space="preserve">-------------------------------------------------------------------------------------------  </w:t>
      </w:r>
    </w:p>
    <w:p w14:paraId="5BC7E376" w14:textId="77777777" w:rsidR="00EF5D4E" w:rsidRDefault="00000000">
      <w:r>
        <w:t>Access Switches</w:t>
      </w:r>
    </w:p>
    <w:p w14:paraId="1E6E1A15" w14:textId="77777777" w:rsidR="00EF5D4E" w:rsidRDefault="00000000">
      <w:r>
        <w:t>===============</w:t>
      </w:r>
    </w:p>
    <w:p w14:paraId="00EB66E8" w14:textId="77777777" w:rsidR="00EF5D4E" w:rsidRDefault="00000000">
      <w:r>
        <w:t>en</w:t>
      </w:r>
    </w:p>
    <w:p w14:paraId="61D78C80" w14:textId="77777777" w:rsidR="00EF5D4E" w:rsidRDefault="00000000">
      <w:r>
        <w:t xml:space="preserve"> conf t</w:t>
      </w:r>
    </w:p>
    <w:p w14:paraId="2535E983" w14:textId="77777777" w:rsidR="00EF5D4E" w:rsidRDefault="00000000">
      <w:r>
        <w:t xml:space="preserve">  int range f0/10-19</w:t>
      </w:r>
    </w:p>
    <w:p w14:paraId="204C11D2" w14:textId="77777777" w:rsidR="00EF5D4E" w:rsidRDefault="00000000">
      <w:r>
        <w:t xml:space="preserve">   switchport access vlan 2</w:t>
      </w:r>
    </w:p>
    <w:p w14:paraId="215466DB" w14:textId="77777777" w:rsidR="00EF5D4E" w:rsidRDefault="00000000">
      <w:r>
        <w:t xml:space="preserve">  int range f0/20-24</w:t>
      </w:r>
    </w:p>
    <w:p w14:paraId="3DFA9090" w14:textId="77777777" w:rsidR="00EF5D4E" w:rsidRDefault="00000000">
      <w:r>
        <w:t xml:space="preserve">   switchport access vlan 3</w:t>
      </w:r>
    </w:p>
    <w:p w14:paraId="5088B635" w14:textId="77777777" w:rsidR="00EF5D4E" w:rsidRDefault="00EF5D4E"/>
    <w:p w14:paraId="27C2FD8D" w14:textId="77777777" w:rsidR="00EF5D4E" w:rsidRDefault="00000000">
      <w:r>
        <w:t>!!!! sh vlan brief</w:t>
      </w:r>
    </w:p>
    <w:p w14:paraId="7E85CC15" w14:textId="77777777" w:rsidR="00EF5D4E" w:rsidRDefault="00EF5D4E"/>
    <w:p w14:paraId="6DF334DE" w14:textId="77777777" w:rsidR="00EF5D4E" w:rsidRDefault="00000000">
      <w:r>
        <w:t>en</w:t>
      </w:r>
    </w:p>
    <w:p w14:paraId="26401093" w14:textId="77777777" w:rsidR="00EF5D4E" w:rsidRDefault="00000000">
      <w:r>
        <w:t xml:space="preserve"> conf t</w:t>
      </w:r>
    </w:p>
    <w:p w14:paraId="02C8AED9" w14:textId="77777777" w:rsidR="00EF5D4E" w:rsidRDefault="00000000">
      <w:r>
        <w:t xml:space="preserve">  int range f0/1-24</w:t>
      </w:r>
    </w:p>
    <w:p w14:paraId="67E86D55" w14:textId="77777777" w:rsidR="00EF5D4E" w:rsidRDefault="00000000">
      <w:r>
        <w:t xml:space="preserve">   spanning-tree portfast </w:t>
      </w:r>
    </w:p>
    <w:p w14:paraId="5AB7400E" w14:textId="77777777" w:rsidR="00EF5D4E" w:rsidRDefault="00EF5D4E"/>
    <w:p w14:paraId="43213253" w14:textId="77777777" w:rsidR="00EF5D4E" w:rsidRDefault="00000000">
      <w:r>
        <w:t>en</w:t>
      </w:r>
    </w:p>
    <w:p w14:paraId="6B9480CD" w14:textId="77777777" w:rsidR="00EF5D4E" w:rsidRDefault="00000000">
      <w:r>
        <w:lastRenderedPageBreak/>
        <w:t xml:space="preserve"> conf t</w:t>
      </w:r>
    </w:p>
    <w:p w14:paraId="3B1E32D5" w14:textId="77777777" w:rsidR="00EF5D4E" w:rsidRDefault="00000000">
      <w:r>
        <w:t xml:space="preserve">  int range f0/1-24</w:t>
      </w:r>
    </w:p>
    <w:p w14:paraId="1090E0AF" w14:textId="77777777" w:rsidR="00EF5D4E" w:rsidRDefault="00000000">
      <w:r>
        <w:t xml:space="preserve">   switchport mode access</w:t>
      </w:r>
    </w:p>
    <w:p w14:paraId="2108621B" w14:textId="77777777" w:rsidR="00EF5D4E" w:rsidRDefault="00000000">
      <w:r>
        <w:t xml:space="preserve">   switchport port-security</w:t>
      </w:r>
    </w:p>
    <w:p w14:paraId="59A8790D" w14:textId="77777777" w:rsidR="00EF5D4E" w:rsidRDefault="00000000">
      <w:r>
        <w:t xml:space="preserve">   switchport port-security mac sticky</w:t>
      </w:r>
    </w:p>
    <w:p w14:paraId="2F38E05C" w14:textId="77777777" w:rsidR="00EF5D4E" w:rsidRDefault="00000000">
      <w:r>
        <w:t xml:space="preserve">   switchport port-security violation protect</w:t>
      </w:r>
    </w:p>
    <w:p w14:paraId="3403EDD5" w14:textId="77777777" w:rsidR="00EF5D4E" w:rsidRDefault="00EF5D4E"/>
    <w:p w14:paraId="15C7D800" w14:textId="77777777" w:rsidR="00EF5D4E" w:rsidRDefault="00000000">
      <w:r>
        <w:t>!!!! sh port-security</w:t>
      </w:r>
    </w:p>
    <w:p w14:paraId="2EB646C0" w14:textId="77777777" w:rsidR="00EF5D4E" w:rsidRDefault="00000000">
      <w:r>
        <w:t>!!!! sh port-security int f0/1</w:t>
      </w:r>
    </w:p>
    <w:p w14:paraId="21C509EB" w14:textId="77777777" w:rsidR="00EF5D4E" w:rsidRDefault="00000000">
      <w:r>
        <w:t>!!!! sh run</w:t>
      </w:r>
    </w:p>
    <w:p w14:paraId="1F1A51DE" w14:textId="77777777" w:rsidR="00EF5D4E" w:rsidRDefault="00000000">
      <w:r>
        <w:t>!!!!!!!!!!!!!!!!!!!!!!!!!!!!!!!!!!!!!!!!!!!!!!!!!!!!!!!!!!!!!</w:t>
      </w:r>
    </w:p>
    <w:p w14:paraId="4FC36ECA" w14:textId="77777777" w:rsidR="00EF5D4E" w:rsidRDefault="00000000">
      <w:r>
        <w:t xml:space="preserve"> !!!! en</w:t>
      </w:r>
    </w:p>
    <w:p w14:paraId="177E1D9E" w14:textId="77777777" w:rsidR="00EF5D4E" w:rsidRDefault="00000000">
      <w:r>
        <w:t xml:space="preserve">  !!!! conf t</w:t>
      </w:r>
    </w:p>
    <w:p w14:paraId="5C42EEE5" w14:textId="77777777" w:rsidR="00EF5D4E" w:rsidRDefault="00000000">
      <w:r>
        <w:t xml:space="preserve">  !!!!  ip dhcp snooping </w:t>
      </w:r>
    </w:p>
    <w:p w14:paraId="0ED39F63" w14:textId="77777777" w:rsidR="00EF5D4E" w:rsidRDefault="00000000">
      <w:r>
        <w:t xml:space="preserve">   !!!! ip dhcp snooping vlan 1</w:t>
      </w:r>
    </w:p>
    <w:p w14:paraId="6796446C" w14:textId="77777777" w:rsidR="00EF5D4E" w:rsidRDefault="00000000">
      <w:r>
        <w:t xml:space="preserve">   !!!! ip dhcp snooping vlan 2</w:t>
      </w:r>
    </w:p>
    <w:p w14:paraId="0ACBCA90" w14:textId="77777777" w:rsidR="00EF5D4E" w:rsidRDefault="00000000">
      <w:r>
        <w:t xml:space="preserve">   !!!! ip dhcp snooping vlan 3</w:t>
      </w:r>
    </w:p>
    <w:p w14:paraId="4726BC4C" w14:textId="77777777" w:rsidR="00EF5D4E" w:rsidRDefault="00EF5D4E"/>
    <w:p w14:paraId="34127C1D" w14:textId="77777777" w:rsidR="00EF5D4E" w:rsidRDefault="00000000">
      <w:r>
        <w:t xml:space="preserve">  !!!!en</w:t>
      </w:r>
    </w:p>
    <w:p w14:paraId="44302978" w14:textId="77777777" w:rsidR="00EF5D4E" w:rsidRDefault="00000000">
      <w:r>
        <w:t xml:space="preserve">  !!!! conf t</w:t>
      </w:r>
    </w:p>
    <w:p w14:paraId="06B3BEA2" w14:textId="77777777" w:rsidR="00EF5D4E" w:rsidRDefault="00000000">
      <w:r>
        <w:t xml:space="preserve">  !!!!  int r g0/1-2</w:t>
      </w:r>
    </w:p>
    <w:p w14:paraId="38A4FEC1" w14:textId="77777777" w:rsidR="00EF5D4E" w:rsidRDefault="00000000">
      <w:r>
        <w:t xml:space="preserve">  !!!!   ip dhcp snooping trust</w:t>
      </w:r>
    </w:p>
    <w:p w14:paraId="2CCE0AE8" w14:textId="77777777" w:rsidR="00EF5D4E" w:rsidRDefault="00EF5D4E"/>
    <w:p w14:paraId="7785231F" w14:textId="77777777" w:rsidR="00EF5D4E" w:rsidRDefault="00000000">
      <w:r>
        <w:t xml:space="preserve">  !!!!  sh ip dhcp snooping</w:t>
      </w:r>
    </w:p>
    <w:p w14:paraId="49A148FB" w14:textId="77777777" w:rsidR="00EF5D4E" w:rsidRDefault="00000000">
      <w:r>
        <w:t>!!!!!!!!!!!!!!!!!!!!!!!!!!!!!!!!!!!!!!!!!!!!!!!!!!!!!!!!!!!!!</w:t>
      </w:r>
    </w:p>
    <w:p w14:paraId="4B79B49A" w14:textId="77777777" w:rsidR="00EF5D4E" w:rsidRDefault="00000000">
      <w:r>
        <w:t>en</w:t>
      </w:r>
    </w:p>
    <w:p w14:paraId="1712559C" w14:textId="77777777" w:rsidR="00EF5D4E" w:rsidRDefault="00000000">
      <w:r>
        <w:t xml:space="preserve"> conf t</w:t>
      </w:r>
    </w:p>
    <w:p w14:paraId="356AF719" w14:textId="77777777" w:rsidR="00EF5D4E" w:rsidRDefault="00000000">
      <w:r>
        <w:t xml:space="preserve">  int range G0/1-2</w:t>
      </w:r>
    </w:p>
    <w:p w14:paraId="6396411D" w14:textId="77777777" w:rsidR="00EF5D4E" w:rsidRDefault="00000000">
      <w:r>
        <w:t xml:space="preserve">   switchport mode trun</w:t>
      </w:r>
    </w:p>
    <w:p w14:paraId="164CD6DF" w14:textId="77777777" w:rsidR="00EF5D4E" w:rsidRDefault="00000000">
      <w:r>
        <w:t xml:space="preserve">    channel-group 1 mode on</w:t>
      </w:r>
    </w:p>
    <w:p w14:paraId="1CDBDA9E" w14:textId="77777777" w:rsidR="00EF5D4E" w:rsidRDefault="00EF5D4E"/>
    <w:p w14:paraId="395E9C51" w14:textId="77777777" w:rsidR="00EF5D4E" w:rsidRDefault="00000000">
      <w:r>
        <w:t xml:space="preserve">!!!! sh etherchannel summary </w:t>
      </w:r>
    </w:p>
    <w:p w14:paraId="7D9F9CC0" w14:textId="77777777" w:rsidR="00EF5D4E" w:rsidRDefault="00000000">
      <w:r>
        <w:t>!!!! sh etherchannel port-channel</w:t>
      </w:r>
    </w:p>
    <w:p w14:paraId="6F4D5CF8" w14:textId="77777777" w:rsidR="00EF5D4E" w:rsidRDefault="00000000">
      <w:r>
        <w:lastRenderedPageBreak/>
        <w:t>-------------------------------------------------------------------------</w:t>
      </w:r>
    </w:p>
    <w:p w14:paraId="05F4939A" w14:textId="77777777" w:rsidR="00EF5D4E" w:rsidRDefault="00000000">
      <w:r>
        <w:t>Alex Edge Router</w:t>
      </w:r>
    </w:p>
    <w:p w14:paraId="12CF3804" w14:textId="77777777" w:rsidR="00EF5D4E" w:rsidRDefault="00000000">
      <w:r>
        <w:t>---------------</w:t>
      </w:r>
    </w:p>
    <w:p w14:paraId="32A4A65B" w14:textId="77777777" w:rsidR="00EF5D4E" w:rsidRDefault="00000000">
      <w:r>
        <w:t>en</w:t>
      </w:r>
    </w:p>
    <w:p w14:paraId="718EADAC" w14:textId="77777777" w:rsidR="00EF5D4E" w:rsidRDefault="00000000">
      <w:r>
        <w:t xml:space="preserve"> conf t</w:t>
      </w:r>
    </w:p>
    <w:p w14:paraId="09A99DAB" w14:textId="77777777" w:rsidR="00EF5D4E" w:rsidRDefault="00000000">
      <w:r>
        <w:t xml:space="preserve">  int f0/0</w:t>
      </w:r>
    </w:p>
    <w:p w14:paraId="4B12581A" w14:textId="77777777" w:rsidR="00EF5D4E" w:rsidRDefault="00000000">
      <w:r>
        <w:t xml:space="preserve">   ip add 192.168.20.2 255.255.255.0 </w:t>
      </w:r>
    </w:p>
    <w:p w14:paraId="19CAB304" w14:textId="77777777" w:rsidR="00EF5D4E" w:rsidRDefault="00000000">
      <w:r>
        <w:t xml:space="preserve">   no sh</w:t>
      </w:r>
    </w:p>
    <w:p w14:paraId="10426491" w14:textId="77777777" w:rsidR="00EF5D4E" w:rsidRDefault="00EF5D4E"/>
    <w:p w14:paraId="5E18C66C" w14:textId="77777777" w:rsidR="00EF5D4E" w:rsidRDefault="00000000">
      <w:r>
        <w:t>en</w:t>
      </w:r>
    </w:p>
    <w:p w14:paraId="7780FC77" w14:textId="77777777" w:rsidR="00EF5D4E" w:rsidRDefault="00000000">
      <w:r>
        <w:t xml:space="preserve"> conf t</w:t>
      </w:r>
    </w:p>
    <w:p w14:paraId="2A625C44" w14:textId="77777777" w:rsidR="00EF5D4E" w:rsidRDefault="00000000">
      <w:r>
        <w:t xml:space="preserve">  ip route 192.168.1.0 255.255.255.0 192.168.20.1 </w:t>
      </w:r>
    </w:p>
    <w:p w14:paraId="1A7A5A12" w14:textId="77777777" w:rsidR="00EF5D4E" w:rsidRDefault="00000000">
      <w:r>
        <w:t xml:space="preserve">  ip route 192.168.2.0 255.255.255.0 192.168.20.1 </w:t>
      </w:r>
    </w:p>
    <w:p w14:paraId="62DE354F" w14:textId="77777777" w:rsidR="00EF5D4E" w:rsidRDefault="00000000">
      <w:r>
        <w:t xml:space="preserve">  ip route 192.168.3.0 255.255.255.0 192.168.20.1 </w:t>
      </w:r>
    </w:p>
    <w:p w14:paraId="01B01090" w14:textId="77777777" w:rsidR="00EF5D4E" w:rsidRDefault="00EF5D4E"/>
    <w:p w14:paraId="5A781743" w14:textId="77777777" w:rsidR="00EF5D4E" w:rsidRDefault="00000000">
      <w:r>
        <w:t>en</w:t>
      </w:r>
    </w:p>
    <w:p w14:paraId="4C2152F6" w14:textId="77777777" w:rsidR="00EF5D4E" w:rsidRDefault="00000000">
      <w:r>
        <w:t xml:space="preserve"> conf t</w:t>
      </w:r>
    </w:p>
    <w:p w14:paraId="35788E3F" w14:textId="77777777" w:rsidR="00EF5D4E" w:rsidRDefault="00000000">
      <w:r>
        <w:t xml:space="preserve">  int f0/1</w:t>
      </w:r>
    </w:p>
    <w:p w14:paraId="6CF5C96C" w14:textId="77777777" w:rsidR="00EF5D4E" w:rsidRDefault="00000000">
      <w:r>
        <w:t xml:space="preserve">   ip add 80.0.0.6 255.255.255.248</w:t>
      </w:r>
    </w:p>
    <w:p w14:paraId="2C3D1977" w14:textId="77777777" w:rsidR="00EF5D4E" w:rsidRDefault="00000000">
      <w:r>
        <w:t xml:space="preserve">   no sh    </w:t>
      </w:r>
    </w:p>
    <w:p w14:paraId="3F06ACFE" w14:textId="77777777" w:rsidR="00EF5D4E" w:rsidRDefault="00EF5D4E"/>
    <w:p w14:paraId="7E27600A" w14:textId="77777777" w:rsidR="00EF5D4E" w:rsidRDefault="00000000">
      <w:r>
        <w:t>en</w:t>
      </w:r>
    </w:p>
    <w:p w14:paraId="479C62AF" w14:textId="77777777" w:rsidR="00EF5D4E" w:rsidRDefault="00000000">
      <w:r>
        <w:t xml:space="preserve"> conf t</w:t>
      </w:r>
    </w:p>
    <w:p w14:paraId="5582A193" w14:textId="77777777" w:rsidR="00EF5D4E" w:rsidRDefault="00000000">
      <w:r>
        <w:t xml:space="preserve">  int s0/1/0</w:t>
      </w:r>
    </w:p>
    <w:p w14:paraId="0F7D619E" w14:textId="77777777" w:rsidR="00EF5D4E" w:rsidRDefault="00000000">
      <w:r>
        <w:t xml:space="preserve">   encap ppp</w:t>
      </w:r>
    </w:p>
    <w:p w14:paraId="58169C60" w14:textId="77777777" w:rsidR="00EF5D4E" w:rsidRDefault="00000000">
      <w:r>
        <w:t xml:space="preserve">   ppp authen chap</w:t>
      </w:r>
    </w:p>
    <w:p w14:paraId="7679EEA1" w14:textId="77777777" w:rsidR="00EF5D4E" w:rsidRDefault="00000000">
      <w:r>
        <w:t xml:space="preserve">   exit</w:t>
      </w:r>
    </w:p>
    <w:p w14:paraId="3EC49BF0" w14:textId="77777777" w:rsidR="00EF5D4E" w:rsidRDefault="00000000">
      <w:r>
        <w:t xml:space="preserve">  hostname Alex</w:t>
      </w:r>
    </w:p>
    <w:p w14:paraId="179F0CFF" w14:textId="77777777" w:rsidR="00EF5D4E" w:rsidRDefault="00000000">
      <w:r>
        <w:t xml:space="preserve">  username ISP pass cisco</w:t>
      </w:r>
    </w:p>
    <w:p w14:paraId="4BC25F10" w14:textId="77777777" w:rsidR="00EF5D4E" w:rsidRDefault="00EF5D4E"/>
    <w:p w14:paraId="7AC5CD23" w14:textId="77777777" w:rsidR="00EF5D4E" w:rsidRDefault="00000000">
      <w:r>
        <w:t>!!!! sh ip int brief</w:t>
      </w:r>
    </w:p>
    <w:p w14:paraId="115BC03D" w14:textId="77777777" w:rsidR="00EF5D4E" w:rsidRDefault="00EF5D4E"/>
    <w:p w14:paraId="07EA95D7" w14:textId="77777777" w:rsidR="00EF5D4E" w:rsidRDefault="00000000">
      <w:r>
        <w:t xml:space="preserve">en </w:t>
      </w:r>
    </w:p>
    <w:p w14:paraId="4D831CFD" w14:textId="77777777" w:rsidR="00EF5D4E" w:rsidRDefault="00000000">
      <w:r>
        <w:lastRenderedPageBreak/>
        <w:t xml:space="preserve"> conf t</w:t>
      </w:r>
    </w:p>
    <w:p w14:paraId="39FC057B" w14:textId="77777777" w:rsidR="00EF5D4E" w:rsidRDefault="00000000">
      <w:r>
        <w:t xml:space="preserve">   ip route 0.0.0.0 0.0.0.0 s0/1/0</w:t>
      </w:r>
    </w:p>
    <w:p w14:paraId="146B04EC" w14:textId="77777777" w:rsidR="00EF5D4E" w:rsidRDefault="00EF5D4E"/>
    <w:p w14:paraId="68A87EEA" w14:textId="77777777" w:rsidR="00EF5D4E" w:rsidRDefault="00000000">
      <w:r>
        <w:t>!!! sh ip route</w:t>
      </w:r>
    </w:p>
    <w:p w14:paraId="2319C528" w14:textId="77777777" w:rsidR="00EF5D4E" w:rsidRDefault="00000000">
      <w:r>
        <w:t xml:space="preserve">   </w:t>
      </w:r>
    </w:p>
    <w:p w14:paraId="2EAD4375" w14:textId="77777777" w:rsidR="00EF5D4E" w:rsidRDefault="00000000">
      <w:r>
        <w:t>en</w:t>
      </w:r>
    </w:p>
    <w:p w14:paraId="4801B49F" w14:textId="77777777" w:rsidR="00EF5D4E" w:rsidRDefault="00000000">
      <w:r>
        <w:t xml:space="preserve"> conf t</w:t>
      </w:r>
    </w:p>
    <w:p w14:paraId="047B1ECB" w14:textId="77777777" w:rsidR="00EF5D4E" w:rsidRDefault="00000000">
      <w:r>
        <w:t xml:space="preserve">  int f0/0 </w:t>
      </w:r>
    </w:p>
    <w:p w14:paraId="0258FBDC" w14:textId="77777777" w:rsidR="00EF5D4E" w:rsidRDefault="00000000">
      <w:r>
        <w:t xml:space="preserve">   ip nat inside</w:t>
      </w:r>
    </w:p>
    <w:p w14:paraId="2AC2DD8C" w14:textId="77777777" w:rsidR="00EF5D4E" w:rsidRDefault="00000000">
      <w:r>
        <w:t xml:space="preserve">  int s0/1/0</w:t>
      </w:r>
    </w:p>
    <w:p w14:paraId="10BA074D" w14:textId="77777777" w:rsidR="00EF5D4E" w:rsidRDefault="00000000">
      <w:r>
        <w:t xml:space="preserve">   ip nat outside</w:t>
      </w:r>
    </w:p>
    <w:p w14:paraId="4BB6CB5F" w14:textId="77777777" w:rsidR="00EF5D4E" w:rsidRDefault="00000000">
      <w:r>
        <w:t xml:space="preserve">   exit</w:t>
      </w:r>
    </w:p>
    <w:p w14:paraId="3EA4D068" w14:textId="77777777" w:rsidR="00EF5D4E" w:rsidRDefault="00EF5D4E"/>
    <w:p w14:paraId="53DBF7E7" w14:textId="77777777" w:rsidR="00EF5D4E" w:rsidRDefault="00000000">
      <w:r>
        <w:t xml:space="preserve">  ip nat inside source list 5 interface s0/1/0 overload</w:t>
      </w:r>
    </w:p>
    <w:p w14:paraId="38C235C1" w14:textId="77777777" w:rsidR="00EF5D4E" w:rsidRDefault="00000000">
      <w:r>
        <w:t xml:space="preserve">  access-list 5 permit any</w:t>
      </w:r>
    </w:p>
    <w:p w14:paraId="0D9508FB" w14:textId="77777777" w:rsidR="00EF5D4E" w:rsidRDefault="00EF5D4E"/>
    <w:p w14:paraId="29862CD3" w14:textId="77777777" w:rsidR="00EF5D4E" w:rsidRDefault="00000000">
      <w:r>
        <w:t>!!!! sh ip nat translations</w:t>
      </w:r>
    </w:p>
    <w:p w14:paraId="1B725181" w14:textId="77777777" w:rsidR="00EF5D4E" w:rsidRDefault="00000000">
      <w:r>
        <w:t>=================</w:t>
      </w:r>
    </w:p>
    <w:p w14:paraId="0BAD73D8" w14:textId="77777777" w:rsidR="00EF5D4E" w:rsidRDefault="00EF5D4E"/>
    <w:p w14:paraId="1841DEDE" w14:textId="77777777" w:rsidR="00EF5D4E" w:rsidRDefault="00EF5D4E"/>
    <w:p w14:paraId="320FA35F" w14:textId="77777777" w:rsidR="00EF5D4E" w:rsidRDefault="00EF5D4E"/>
    <w:p w14:paraId="1CFB3A3F" w14:textId="77777777" w:rsidR="00EF5D4E" w:rsidRDefault="00EF5D4E"/>
    <w:p w14:paraId="6CF64858" w14:textId="77777777" w:rsidR="00EF5D4E" w:rsidRDefault="00EF5D4E"/>
    <w:sectPr w:rsidR="00EF5D4E">
      <w:headerReference w:type="default" r:id="rId12"/>
      <w:footerReference w:type="default" r:id="rId13"/>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AEEE8" w14:textId="77777777" w:rsidR="00A4010C" w:rsidRDefault="00A4010C">
      <w:pPr>
        <w:spacing w:line="240" w:lineRule="auto"/>
      </w:pPr>
      <w:r>
        <w:separator/>
      </w:r>
    </w:p>
  </w:endnote>
  <w:endnote w:type="continuationSeparator" w:id="0">
    <w:p w14:paraId="0A9AD3D3" w14:textId="77777777" w:rsidR="00A4010C" w:rsidRDefault="00A401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AutoText"/>
      </w:docPartObj>
    </w:sdtPr>
    <w:sdtContent>
      <w:p w14:paraId="64657D8B" w14:textId="77777777" w:rsidR="00EF5D4E" w:rsidRDefault="00000000">
        <w:pPr>
          <w:pStyle w:val="Footer"/>
          <w:jc w:val="center"/>
        </w:pPr>
        <w:r>
          <w:fldChar w:fldCharType="begin"/>
        </w:r>
        <w:r>
          <w:instrText xml:space="preserve"> PAGE   \* MERGEFORMAT </w:instrText>
        </w:r>
        <w:r>
          <w:fldChar w:fldCharType="separate"/>
        </w:r>
        <w:r>
          <w:t>1</w:t>
        </w:r>
        <w:r>
          <w:fldChar w:fldCharType="end"/>
        </w:r>
      </w:p>
    </w:sdtContent>
  </w:sdt>
  <w:p w14:paraId="248E1BC2" w14:textId="77777777" w:rsidR="00EF5D4E" w:rsidRDefault="00EF5D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CFE60" w14:textId="77777777" w:rsidR="00A4010C" w:rsidRDefault="00A4010C">
      <w:r>
        <w:separator/>
      </w:r>
    </w:p>
  </w:footnote>
  <w:footnote w:type="continuationSeparator" w:id="0">
    <w:p w14:paraId="1F6DC0C6" w14:textId="77777777" w:rsidR="00A4010C" w:rsidRDefault="00A401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4A0" w:firstRow="1" w:lastRow="0" w:firstColumn="1" w:lastColumn="0" w:noHBand="0" w:noVBand="1"/>
    </w:tblPr>
    <w:tblGrid>
      <w:gridCol w:w="9990"/>
    </w:tblGrid>
    <w:tr w:rsidR="00EF5D4E" w14:paraId="1FB4F182" w14:textId="77777777">
      <w:trPr>
        <w:trHeight w:val="978"/>
      </w:trPr>
      <w:tc>
        <w:tcPr>
          <w:tcW w:w="9990" w:type="dxa"/>
          <w:tcBorders>
            <w:top w:val="nil"/>
            <w:left w:val="nil"/>
            <w:bottom w:val="single" w:sz="36" w:space="0" w:color="34ABA2" w:themeColor="accent3"/>
            <w:right w:val="nil"/>
          </w:tcBorders>
        </w:tcPr>
        <w:p w14:paraId="4A43A244" w14:textId="77777777" w:rsidR="00EF5D4E" w:rsidRDefault="00EF5D4E">
          <w:pPr>
            <w:pStyle w:val="Header"/>
          </w:pPr>
        </w:p>
      </w:tc>
    </w:tr>
  </w:tbl>
  <w:p w14:paraId="7BA1C3CB" w14:textId="77777777" w:rsidR="00EF5D4E" w:rsidRDefault="00EF5D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A3B82"/>
    <w:multiLevelType w:val="multilevel"/>
    <w:tmpl w:val="12FA3B8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74195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86C"/>
    <w:rsid w:val="0002482E"/>
    <w:rsid w:val="0003560A"/>
    <w:rsid w:val="00050324"/>
    <w:rsid w:val="00053B1E"/>
    <w:rsid w:val="000A0150"/>
    <w:rsid w:val="000E63C9"/>
    <w:rsid w:val="00112A24"/>
    <w:rsid w:val="00130E9D"/>
    <w:rsid w:val="00150A6D"/>
    <w:rsid w:val="00185B35"/>
    <w:rsid w:val="001C2240"/>
    <w:rsid w:val="001F2BC8"/>
    <w:rsid w:val="001F5F6B"/>
    <w:rsid w:val="0023083F"/>
    <w:rsid w:val="00243EBC"/>
    <w:rsid w:val="00246A35"/>
    <w:rsid w:val="00284348"/>
    <w:rsid w:val="002F51F5"/>
    <w:rsid w:val="00312137"/>
    <w:rsid w:val="00330359"/>
    <w:rsid w:val="0033762F"/>
    <w:rsid w:val="00366C7E"/>
    <w:rsid w:val="00384EA3"/>
    <w:rsid w:val="003A39A1"/>
    <w:rsid w:val="003C2191"/>
    <w:rsid w:val="003D162B"/>
    <w:rsid w:val="003D3863"/>
    <w:rsid w:val="004110DE"/>
    <w:rsid w:val="0044085A"/>
    <w:rsid w:val="0048386C"/>
    <w:rsid w:val="004B21A5"/>
    <w:rsid w:val="005037F0"/>
    <w:rsid w:val="00516A86"/>
    <w:rsid w:val="005275F6"/>
    <w:rsid w:val="00572102"/>
    <w:rsid w:val="005F1BB0"/>
    <w:rsid w:val="00656C4D"/>
    <w:rsid w:val="00695A2E"/>
    <w:rsid w:val="006E5716"/>
    <w:rsid w:val="007302B3"/>
    <w:rsid w:val="00730733"/>
    <w:rsid w:val="00730E3A"/>
    <w:rsid w:val="00736AAF"/>
    <w:rsid w:val="00765B2A"/>
    <w:rsid w:val="00783A34"/>
    <w:rsid w:val="007C6B52"/>
    <w:rsid w:val="007D16C5"/>
    <w:rsid w:val="00816909"/>
    <w:rsid w:val="00862FE4"/>
    <w:rsid w:val="0086389A"/>
    <w:rsid w:val="0087605E"/>
    <w:rsid w:val="008B1FEE"/>
    <w:rsid w:val="00903C32"/>
    <w:rsid w:val="00916B16"/>
    <w:rsid w:val="009173B9"/>
    <w:rsid w:val="0093335D"/>
    <w:rsid w:val="0093613E"/>
    <w:rsid w:val="00943026"/>
    <w:rsid w:val="00966B81"/>
    <w:rsid w:val="0099080A"/>
    <w:rsid w:val="009C7720"/>
    <w:rsid w:val="009D4475"/>
    <w:rsid w:val="00A23AFA"/>
    <w:rsid w:val="00A31B3E"/>
    <w:rsid w:val="00A4010C"/>
    <w:rsid w:val="00A532F3"/>
    <w:rsid w:val="00A8489E"/>
    <w:rsid w:val="00AC29F3"/>
    <w:rsid w:val="00B231E5"/>
    <w:rsid w:val="00C02B87"/>
    <w:rsid w:val="00C053F8"/>
    <w:rsid w:val="00C37289"/>
    <w:rsid w:val="00C4086D"/>
    <w:rsid w:val="00CA1896"/>
    <w:rsid w:val="00CB5B28"/>
    <w:rsid w:val="00CF5371"/>
    <w:rsid w:val="00D0323A"/>
    <w:rsid w:val="00D0559F"/>
    <w:rsid w:val="00D077E9"/>
    <w:rsid w:val="00D42CB7"/>
    <w:rsid w:val="00D5413D"/>
    <w:rsid w:val="00D570A9"/>
    <w:rsid w:val="00D6143E"/>
    <w:rsid w:val="00D70D02"/>
    <w:rsid w:val="00D770C7"/>
    <w:rsid w:val="00D86945"/>
    <w:rsid w:val="00D90290"/>
    <w:rsid w:val="00DB5342"/>
    <w:rsid w:val="00DD152F"/>
    <w:rsid w:val="00DE213F"/>
    <w:rsid w:val="00DF027C"/>
    <w:rsid w:val="00E00A32"/>
    <w:rsid w:val="00E22ACD"/>
    <w:rsid w:val="00E620B0"/>
    <w:rsid w:val="00E81B40"/>
    <w:rsid w:val="00EF555B"/>
    <w:rsid w:val="00EF5D4E"/>
    <w:rsid w:val="00F027BB"/>
    <w:rsid w:val="00F11DCF"/>
    <w:rsid w:val="00F162EA"/>
    <w:rsid w:val="00F52D27"/>
    <w:rsid w:val="00F83527"/>
    <w:rsid w:val="00FA4372"/>
    <w:rsid w:val="00FD583F"/>
    <w:rsid w:val="00FD7488"/>
    <w:rsid w:val="00FF16B4"/>
    <w:rsid w:val="7D1C0A0F"/>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6E19685"/>
  <w15:docId w15:val="{1CEDADE3-0741-49AC-AFB7-75CC8231A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8" w:unhideWhenUsed="1"/>
    <w:lsdException w:name="footer"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eastAsiaTheme="minorEastAsia"/>
      <w:b/>
      <w:color w:val="082A75" w:themeColor="text2"/>
      <w:sz w:val="28"/>
      <w:szCs w:val="22"/>
    </w:rPr>
  </w:style>
  <w:style w:type="paragraph" w:styleId="Heading1">
    <w:name w:val="heading 1"/>
    <w:basedOn w:val="Normal"/>
    <w:next w:val="Normal"/>
    <w:link w:val="Heading1Char"/>
    <w:uiPriority w:val="4"/>
    <w:qFormat/>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unhideWhenUsed/>
  </w:style>
  <w:style w:type="paragraph" w:styleId="Header">
    <w:name w:val="header"/>
    <w:basedOn w:val="Normal"/>
    <w:link w:val="HeaderChar"/>
    <w:uiPriority w:val="8"/>
    <w:unhideWhenUsed/>
  </w:style>
  <w:style w:type="paragraph" w:styleId="NormalWeb">
    <w:name w:val="Normal (Web)"/>
    <w:pPr>
      <w:spacing w:before="100" w:beforeAutospacing="1" w:after="100" w:afterAutospacing="1"/>
    </w:pPr>
    <w:rPr>
      <w:rFonts w:ascii="Times New Roman" w:eastAsia="SimSun" w:hAnsi="Times New Roman" w:cs="Times New Roman"/>
      <w:sz w:val="24"/>
      <w:szCs w:val="24"/>
      <w:lang w:eastAsia="zh-CN"/>
    </w:rPr>
  </w:style>
  <w:style w:type="paragraph" w:styleId="Subtitle">
    <w:name w:val="Subtitle"/>
    <w:basedOn w:val="Normal"/>
    <w:link w:val="SubtitleChar"/>
    <w:uiPriority w:val="2"/>
    <w:qFormat/>
    <w:pPr>
      <w:framePr w:hSpace="180" w:wrap="around" w:vAnchor="text" w:hAnchor="margin" w:y="1167"/>
    </w:pPr>
    <w:rPr>
      <w:b w:val="0"/>
      <w:caps/>
      <w:spacing w:val="20"/>
      <w:sz w:val="32"/>
    </w:rPr>
  </w:style>
  <w:style w:type="table" w:styleId="TableGrid">
    <w:name w:val="Table Grid"/>
    <w:basedOn w:val="TableNormal"/>
    <w:uiPriority w:val="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pPr>
      <w:spacing w:after="200" w:line="240" w:lineRule="auto"/>
    </w:pPr>
    <w:rPr>
      <w:rFonts w:asciiTheme="majorHAnsi" w:eastAsiaTheme="majorEastAsia" w:hAnsiTheme="majorHAnsi" w:cstheme="majorBidi"/>
      <w:bCs/>
      <w:sz w:val="72"/>
      <w:szCs w:val="52"/>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TitleChar">
    <w:name w:val="Title Char"/>
    <w:basedOn w:val="DefaultParagraphFont"/>
    <w:link w:val="Title"/>
    <w:uiPriority w:val="1"/>
    <w:qFormat/>
    <w:rPr>
      <w:rFonts w:asciiTheme="majorHAnsi" w:eastAsiaTheme="majorEastAsia" w:hAnsiTheme="majorHAnsi" w:cstheme="majorBidi"/>
      <w:b/>
      <w:bCs/>
      <w:color w:val="082A75" w:themeColor="text2"/>
      <w:sz w:val="72"/>
      <w:szCs w:val="52"/>
    </w:rPr>
  </w:style>
  <w:style w:type="character" w:customStyle="1" w:styleId="SubtitleChar">
    <w:name w:val="Subtitle Char"/>
    <w:basedOn w:val="DefaultParagraphFont"/>
    <w:link w:val="Subtitle"/>
    <w:uiPriority w:val="2"/>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Pr>
      <w:rFonts w:asciiTheme="majorHAnsi" w:eastAsiaTheme="majorEastAsia" w:hAnsiTheme="majorHAnsi" w:cstheme="majorBidi"/>
      <w:b/>
      <w:color w:val="061F57" w:themeColor="text2" w:themeShade="BF"/>
      <w:kern w:val="28"/>
      <w:sz w:val="52"/>
      <w:szCs w:val="32"/>
    </w:rPr>
  </w:style>
  <w:style w:type="character" w:customStyle="1" w:styleId="HeaderChar">
    <w:name w:val="Header Char"/>
    <w:basedOn w:val="DefaultParagraphFont"/>
    <w:link w:val="Header"/>
    <w:uiPriority w:val="8"/>
    <w:qFormat/>
  </w:style>
  <w:style w:type="character" w:customStyle="1" w:styleId="FooterChar">
    <w:name w:val="Footer Char"/>
    <w:basedOn w:val="DefaultParagraphFont"/>
    <w:link w:val="Footer"/>
    <w:uiPriority w:val="99"/>
    <w:rPr>
      <w:sz w:val="24"/>
      <w:szCs w:val="24"/>
    </w:rPr>
  </w:style>
  <w:style w:type="paragraph" w:customStyle="1" w:styleId="Name">
    <w:name w:val="Name"/>
    <w:basedOn w:val="Normal"/>
    <w:uiPriority w:val="3"/>
    <w:qFormat/>
    <w:pPr>
      <w:spacing w:line="240" w:lineRule="auto"/>
      <w:jc w:val="right"/>
    </w:pPr>
  </w:style>
  <w:style w:type="character" w:customStyle="1" w:styleId="Heading2Char">
    <w:name w:val="Heading 2 Char"/>
    <w:basedOn w:val="DefaultParagraphFont"/>
    <w:link w:val="Heading2"/>
    <w:uiPriority w:val="4"/>
    <w:rPr>
      <w:rFonts w:eastAsiaTheme="majorEastAsia" w:cstheme="majorBidi"/>
      <w:color w:val="082A75" w:themeColor="text2"/>
      <w:sz w:val="36"/>
      <w:szCs w:val="26"/>
    </w:rPr>
  </w:style>
  <w:style w:type="character" w:styleId="PlaceholderText">
    <w:name w:val="Placeholder Text"/>
    <w:basedOn w:val="DefaultParagraphFont"/>
    <w:uiPriority w:val="99"/>
    <w:unhideWhenUsed/>
    <w:rPr>
      <w:color w:val="808080"/>
    </w:rPr>
  </w:style>
  <w:style w:type="paragraph" w:customStyle="1" w:styleId="Content">
    <w:name w:val="Content"/>
    <w:basedOn w:val="Normal"/>
    <w:link w:val="ContentChar"/>
    <w:qFormat/>
    <w:rPr>
      <w:b w:val="0"/>
    </w:rPr>
  </w:style>
  <w:style w:type="paragraph" w:customStyle="1" w:styleId="EmphasisText">
    <w:name w:val="Emphasis Text"/>
    <w:basedOn w:val="Normal"/>
    <w:link w:val="EmphasisTextChar"/>
    <w:qFormat/>
  </w:style>
  <w:style w:type="character" w:customStyle="1" w:styleId="ContentChar">
    <w:name w:val="Content Char"/>
    <w:basedOn w:val="DefaultParagraphFont"/>
    <w:link w:val="Content"/>
    <w:rPr>
      <w:rFonts w:eastAsiaTheme="minorEastAsia"/>
      <w:color w:val="082A75" w:themeColor="text2"/>
      <w:sz w:val="28"/>
      <w:szCs w:val="22"/>
    </w:rPr>
  </w:style>
  <w:style w:type="character" w:customStyle="1" w:styleId="EmphasisTextChar">
    <w:name w:val="Emphasis Text Char"/>
    <w:basedOn w:val="DefaultParagraphFont"/>
    <w:link w:val="EmphasisText"/>
    <w:rPr>
      <w:rFonts w:eastAsiaTheme="minorEastAsia"/>
      <w:b/>
      <w:color w:val="082A75" w:themeColor="text2"/>
      <w:sz w:val="28"/>
      <w:szCs w:val="22"/>
    </w:rPr>
  </w:style>
  <w:style w:type="paragraph" w:styleId="ListParagraph">
    <w:name w:val="List Paragraph"/>
    <w:basedOn w:val="Normal"/>
    <w:uiPriority w:val="34"/>
    <w:unhideWhenUsed/>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Gmo\AppData\Local\Microsoft\Office\16.0\DTS\en-US%7b08832F80-D2C8-4F63-A2C0-6B32A0C3A514%7d\%7bC873C4AF-5A30-4379-B82B-82BB00E885A1%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95400DB288B4C3384273C066C1105C7"/>
        <w:category>
          <w:name w:val="General"/>
          <w:gallery w:val="placeholder"/>
        </w:category>
        <w:types>
          <w:type w:val="bbPlcHdr"/>
        </w:types>
        <w:behaviors>
          <w:behavior w:val="content"/>
        </w:behaviors>
        <w:guid w:val="{330EF878-CBC9-4725-BF12-316368D8E0E2}"/>
      </w:docPartPr>
      <w:docPartBody>
        <w:p w:rsidR="002C037E" w:rsidRDefault="00000000">
          <w:pPr>
            <w:pStyle w:val="095400DB288B4C3384273C066C1105C7"/>
          </w:pPr>
          <w:r>
            <w:rPr>
              <w:rStyle w:val="SubtitleChar"/>
              <w:b/>
            </w:rPr>
            <w:fldChar w:fldCharType="begin"/>
          </w:r>
          <w:r>
            <w:rPr>
              <w:rStyle w:val="SubtitleChar"/>
            </w:rPr>
            <w:instrText xml:space="preserve"> DATE  \@ "MMMM d"  \* MERGEFORMAT </w:instrText>
          </w:r>
          <w:r>
            <w:rPr>
              <w:rStyle w:val="SubtitleChar"/>
              <w:b/>
            </w:rPr>
            <w:fldChar w:fldCharType="separate"/>
          </w:r>
          <w:r>
            <w:rPr>
              <w:rStyle w:val="SubtitleChar"/>
            </w:rPr>
            <w:t>October 15</w:t>
          </w:r>
          <w:r>
            <w:rPr>
              <w:rStyle w:val="SubtitleChar"/>
              <w:b/>
            </w:rPr>
            <w:fldChar w:fldCharType="end"/>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715EE" w:rsidRDefault="000715EE">
      <w:pPr>
        <w:spacing w:line="240" w:lineRule="auto"/>
      </w:pPr>
      <w:r>
        <w:separator/>
      </w:r>
    </w:p>
  </w:endnote>
  <w:endnote w:type="continuationSeparator" w:id="0">
    <w:p w:rsidR="000715EE" w:rsidRDefault="000715EE">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715EE" w:rsidRDefault="000715EE">
      <w:pPr>
        <w:spacing w:after="0"/>
      </w:pPr>
      <w:r>
        <w:separator/>
      </w:r>
    </w:p>
  </w:footnote>
  <w:footnote w:type="continuationSeparator" w:id="0">
    <w:p w:rsidR="000715EE" w:rsidRDefault="000715EE">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2B9"/>
    <w:rsid w:val="000715EE"/>
    <w:rsid w:val="002C037E"/>
    <w:rsid w:val="00695A2E"/>
    <w:rsid w:val="00AF22B9"/>
    <w:rsid w:val="00DB53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0E2841" w:themeColor="text2"/>
      <w:spacing w:val="20"/>
      <w:kern w:val="0"/>
      <w:sz w:val="32"/>
      <w:szCs w:val="22"/>
      <w14:ligatures w14:val="none"/>
    </w:rPr>
  </w:style>
  <w:style w:type="character" w:customStyle="1" w:styleId="SubtitleChar">
    <w:name w:val="Subtitle Char"/>
    <w:basedOn w:val="DefaultParagraphFont"/>
    <w:link w:val="Subtitle"/>
    <w:uiPriority w:val="2"/>
    <w:qFormat/>
    <w:rPr>
      <w:caps/>
      <w:color w:val="0E2841" w:themeColor="text2"/>
      <w:spacing w:val="20"/>
      <w:kern w:val="0"/>
      <w:sz w:val="32"/>
      <w:szCs w:val="22"/>
      <w14:ligatures w14:val="none"/>
    </w:rPr>
  </w:style>
  <w:style w:type="paragraph" w:customStyle="1" w:styleId="095400DB288B4C3384273C066C1105C7">
    <w:name w:val="095400DB288B4C3384273C066C1105C7"/>
    <w:pPr>
      <w:spacing w:after="160"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{C873C4AF-5A30-4379-B82B-82BB00E885A1}tf16392850_win32.dotx</Template>
  <TotalTime>5</TotalTime>
  <Pages>1</Pages>
  <Words>826</Words>
  <Characters>4713</Characters>
  <Application>Microsoft Office Word</Application>
  <DocSecurity>0</DocSecurity>
  <Lines>39</Lines>
  <Paragraphs>11</Paragraphs>
  <ScaleCrop>false</ScaleCrop>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Gadalla</dc:creator>
  <cp:lastModifiedBy>Mohamed Gadalla</cp:lastModifiedBy>
  <cp:revision>3</cp:revision>
  <cp:lastPrinted>2006-08-01T17:47:00Z</cp:lastPrinted>
  <dcterms:created xsi:type="dcterms:W3CDTF">2024-10-22T12:54:00Z</dcterms:created>
  <dcterms:modified xsi:type="dcterms:W3CDTF">2024-10-22T12:54:00Z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KSOProductBuildVer">
    <vt:lpwstr>1033-11.2.0.11225</vt:lpwstr>
  </property>
  <property fmtid="{D5CDD505-2E9C-101B-9397-08002B2CF9AE}" pid="4" name="ICV">
    <vt:lpwstr>4CEBD00E112B4C488D989DF3E87EC714</vt:lpwstr>
  </property>
</Properties>
</file>